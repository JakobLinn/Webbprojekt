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B78F1" w14:textId="6455E48D" w:rsidR="00906393" w:rsidRPr="00320ECA" w:rsidRDefault="00880AB3" w:rsidP="00906393">
      <w:pPr>
        <w:pStyle w:val="Underrubrik"/>
      </w:pPr>
      <w:sdt>
        <w:sdtPr>
          <w:alias w:val="Version:"/>
          <w:tag w:val="Version:"/>
          <w:id w:val="-388120297"/>
          <w:placeholder>
            <w:docPart w:val="E6D7E08422F9461EB204EAFFCDA994B4"/>
          </w:placeholder>
          <w:temporary/>
          <w:showingPlcHdr/>
          <w15:appearance w15:val="hidden"/>
        </w:sdtPr>
        <w:sdtEndPr/>
        <w:sdtContent>
          <w:r w:rsidR="00906393" w:rsidRPr="00320ECA">
            <w:rPr>
              <w:lang w:bidi="sv-SE"/>
            </w:rPr>
            <w:t>Version</w:t>
          </w:r>
        </w:sdtContent>
      </w:sdt>
      <w:r w:rsidR="00906393" w:rsidRPr="00320ECA">
        <w:rPr>
          <w:lang w:bidi="sv-SE"/>
        </w:rPr>
        <w:t xml:space="preserve"> </w:t>
      </w:r>
      <w:r w:rsidR="00A32B64" w:rsidRPr="00320ECA">
        <w:t>1.0</w:t>
      </w:r>
    </w:p>
    <w:sdt>
      <w:sdtPr>
        <w:alias w:val="Ange datum:"/>
        <w:tag w:val="Ange datum:"/>
        <w:id w:val="-2072651219"/>
        <w:placeholder>
          <w:docPart w:val="092381EFF34D4CB3A80648E7EB30042B"/>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270B86DA" w14:textId="09D5912A" w:rsidR="00906393" w:rsidRPr="00320ECA" w:rsidRDefault="00DA5F80" w:rsidP="00906393">
          <w:pPr>
            <w:pStyle w:val="Underrubrik"/>
          </w:pPr>
          <w:r>
            <w:t>28</w:t>
          </w:r>
          <w:r w:rsidR="00A32B64" w:rsidRPr="00320ECA">
            <w:t>/04/2021</w:t>
          </w:r>
        </w:p>
      </w:sdtContent>
    </w:sdt>
    <w:p w14:paraId="00410FBF" w14:textId="7D7A6C25" w:rsidR="00906393" w:rsidRPr="00320ECA" w:rsidRDefault="00EF0EF4" w:rsidP="00906393">
      <w:pPr>
        <w:pStyle w:val="Logotyp"/>
      </w:pPr>
      <w:r w:rsidRPr="00320ECA">
        <w:rPr>
          <w:noProof/>
        </w:rPr>
        <w:drawing>
          <wp:inline distT="0" distB="0" distL="0" distR="0" wp14:anchorId="36684FEB" wp14:editId="17D26507">
            <wp:extent cx="2857500" cy="28575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B05CEDA" w14:textId="6DA882CE" w:rsidR="00906393" w:rsidRPr="00320ECA" w:rsidRDefault="00880AB3" w:rsidP="00906393">
      <w:pPr>
        <w:pStyle w:val="Rubrik"/>
      </w:pPr>
      <w:sdt>
        <w:sdtPr>
          <w:alias w:val="Ange rubrik:"/>
          <w:tag w:val="Ange rubrik:"/>
          <w:id w:val="1212537942"/>
          <w:placeholder>
            <w:docPart w:val="8CF2490EBE2E41239E99222FD34B0AF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428FD" w:rsidRPr="00320ECA">
            <w:t>Målgruppsanalys</w:t>
          </w:r>
        </w:sdtContent>
      </w:sdt>
    </w:p>
    <w:sdt>
      <w:sdtPr>
        <w:alias w:val="Ange underrubrik:"/>
        <w:tag w:val="Ange underrubrik:"/>
        <w:id w:val="-450009744"/>
        <w:placeholder>
          <w:docPart w:val="A2C1F6C8B274415A9BC03C638CD5957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08DD7171" w14:textId="5C2C931C" w:rsidR="00906393" w:rsidRPr="00320ECA" w:rsidRDefault="00F428FD" w:rsidP="00906393">
          <w:pPr>
            <w:pStyle w:val="Underrubrik"/>
          </w:pPr>
          <w:r w:rsidRPr="00320ECA">
            <w:t>För webbyrån deliver inc</w:t>
          </w:r>
          <w:r w:rsidR="005A7152">
            <w:t>.</w:t>
          </w:r>
        </w:p>
      </w:sdtContent>
    </w:sdt>
    <w:p w14:paraId="3255C1A9" w14:textId="32D1E45D" w:rsidR="00906393" w:rsidRPr="00320ECA" w:rsidRDefault="00880AB3" w:rsidP="00906393">
      <w:pPr>
        <w:pStyle w:val="Kontaktinformation"/>
      </w:pPr>
      <w:sdt>
        <w:sdtPr>
          <w:alias w:val="Presenteras av:"/>
          <w:tag w:val="Presenteras av:"/>
          <w:id w:val="345457498"/>
          <w:placeholder>
            <w:docPart w:val="113B5BF5895148FBB1E663A33A6F85AC"/>
          </w:placeholder>
          <w:temporary/>
          <w:showingPlcHdr/>
          <w15:appearance w15:val="hidden"/>
        </w:sdtPr>
        <w:sdtEndPr/>
        <w:sdtContent>
          <w:r w:rsidR="00906393" w:rsidRPr="00320ECA">
            <w:rPr>
              <w:lang w:bidi="sv-SE"/>
            </w:rPr>
            <w:t>Presenteras av</w:t>
          </w:r>
        </w:sdtContent>
      </w:sdt>
      <w:r w:rsidR="00906393" w:rsidRPr="00320ECA">
        <w:rPr>
          <w:lang w:bidi="sv-SE"/>
        </w:rPr>
        <w:t xml:space="preserve">: </w:t>
      </w:r>
      <w:sdt>
        <w:sdtPr>
          <w:alias w:val="Ange ditt namn:"/>
          <w:tag w:val="Ange ditt namn:"/>
          <w:id w:val="309291052"/>
          <w:placeholder>
            <w:docPart w:val="3E3A7773AA084295AAF34E6C0CF2999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A32B64" w:rsidRPr="00320ECA">
            <w:t>Jakob linnarsson</w:t>
          </w:r>
        </w:sdtContent>
      </w:sdt>
    </w:p>
    <w:p w14:paraId="1EF3406C" w14:textId="32E8B4EA" w:rsidR="00906393" w:rsidRPr="00320ECA" w:rsidRDefault="00880AB3" w:rsidP="00906393">
      <w:pPr>
        <w:pStyle w:val="Kontaktinformation"/>
      </w:pPr>
      <w:sdt>
        <w:sdtPr>
          <w:alias w:val="Ange företagsnamn:"/>
          <w:tag w:val="Ange företagsnamn:"/>
          <w:id w:val="733736139"/>
          <w:placeholder>
            <w:docPart w:val="024073743C2140A4B76AF9BE9F2677C6"/>
          </w:placeholder>
          <w:dataBinding w:prefixMappings="xmlns:ns0='http://schemas.openxmlformats.org/officeDocument/2006/extended-properties' " w:xpath="/ns0:Properties[1]/ns0:Company[1]" w:storeItemID="{6668398D-A668-4E3E-A5EB-62B293D839F1}"/>
          <w15:appearance w15:val="hidden"/>
          <w:text w:multiLine="1"/>
        </w:sdtPr>
        <w:sdtEndPr/>
        <w:sdtContent>
          <w:r w:rsidR="00A32B64" w:rsidRPr="00320ECA">
            <w:t>Deliver Inc.</w:t>
          </w:r>
        </w:sdtContent>
      </w:sdt>
    </w:p>
    <w:p w14:paraId="74FB2268" w14:textId="0D968E9D" w:rsidR="00906393" w:rsidRPr="00320ECA" w:rsidRDefault="00880AB3" w:rsidP="00906393">
      <w:pPr>
        <w:pStyle w:val="Kontaktinformation"/>
      </w:pPr>
      <w:sdt>
        <w:sdtPr>
          <w:alias w:val="Ange företagets adress:"/>
          <w:tag w:val="Ange företagets adress:"/>
          <w:id w:val="-1515219664"/>
          <w:placeholder>
            <w:docPart w:val="4D8D2E782A584C2CA9096DA03A5344D6"/>
          </w:placeholder>
          <w:dataBinding w:prefixMappings="xmlns:ns0='http://schemas.microsoft.com/office/2006/coverPageProps' " w:xpath="/ns0:CoverPageProperties[1]/ns0:CompanyAddress[1]" w:storeItemID="{55AF091B-3C7A-41E3-B477-F2FDAA23CFDA}"/>
          <w15:appearance w15:val="hidden"/>
          <w:text w:multiLine="1"/>
        </w:sdtPr>
        <w:sdtEndPr/>
        <w:sdtContent>
          <w:r w:rsidR="00A32B64" w:rsidRPr="00320ECA">
            <w:t>Föreningsgatan 2, 553 21 Jönköping</w:t>
          </w:r>
        </w:sdtContent>
      </w:sdt>
    </w:p>
    <w:sdt>
      <w:sdtPr>
        <w:alias w:val="Titel:"/>
        <w:tag w:val="Titel:"/>
        <w:id w:val="135919152"/>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163F24E" w14:textId="79E802D4" w:rsidR="00906393" w:rsidRPr="00320ECA" w:rsidRDefault="00F428FD" w:rsidP="00906393">
          <w:pPr>
            <w:pStyle w:val="Rubrik1"/>
          </w:pPr>
          <w:r w:rsidRPr="00320ECA">
            <w:t>Målgruppsanalys</w:t>
          </w:r>
        </w:p>
      </w:sdtContent>
    </w:sdt>
    <w:p w14:paraId="69099815" w14:textId="1B10B90D" w:rsidR="00906393" w:rsidRPr="00320ECA" w:rsidRDefault="00880AB3" w:rsidP="009B4D61">
      <w:pPr>
        <w:pStyle w:val="Rubrik2"/>
      </w:pPr>
      <w:sdt>
        <w:sdtPr>
          <w:alias w:val="Uppdrag och mål:"/>
          <w:tag w:val="Uppdrag och mål:"/>
          <w:id w:val="-1488165649"/>
          <w:placeholder>
            <w:docPart w:val="746509F188E94ED1A00078CC578742CA"/>
          </w:placeholder>
          <w:temporary/>
          <w:showingPlcHdr/>
          <w15:appearance w15:val="hidden"/>
        </w:sdtPr>
        <w:sdtEndPr/>
        <w:sdtContent>
          <w:r w:rsidR="009B4D61" w:rsidRPr="00320ECA">
            <w:rPr>
              <w:lang w:bidi="sv-SE"/>
            </w:rPr>
            <w:t>Uppdrag och mål</w:t>
          </w:r>
        </w:sdtContent>
      </w:sdt>
    </w:p>
    <w:p w14:paraId="52053305" w14:textId="702F1340" w:rsidR="009B4D61" w:rsidRPr="00320ECA" w:rsidRDefault="00105757" w:rsidP="009B4D61">
      <w:r w:rsidRPr="00320ECA">
        <w:rPr>
          <w:rFonts w:cs="Cambria"/>
        </w:rPr>
        <w:t>D</w:t>
      </w:r>
      <w:r w:rsidR="009B4D61" w:rsidRPr="00320ECA">
        <w:t>eliver är organiserat kring drömmen att göra internet till en vackrare plats och sedan hjälpa människor att använda våra hemsidor på bästa möjliga sätt.</w:t>
      </w:r>
    </w:p>
    <w:p w14:paraId="2C83369C" w14:textId="77777777" w:rsidR="009B4D61" w:rsidRPr="00320ECA" w:rsidRDefault="009B4D61" w:rsidP="009B4D61"/>
    <w:p w14:paraId="40D2D8D0" w14:textId="77777777" w:rsidR="009B4D61" w:rsidRPr="00320ECA" w:rsidRDefault="009B4D61" w:rsidP="009B4D61">
      <w:r w:rsidRPr="00320ECA">
        <w:t>Internet är fyllt med diverse hemsidor som tillsammans sammanställer hela världens tankar och idéer. Vi hjälper alla från den enstaka bloggaren till stora Silicon valley företag att uppnå deras mål.</w:t>
      </w:r>
    </w:p>
    <w:p w14:paraId="03CB7668" w14:textId="5632802C" w:rsidR="00C80718" w:rsidRDefault="00C80718">
      <w:pPr>
        <w:rPr>
          <w:rFonts w:eastAsia="MS Gothic"/>
        </w:rPr>
      </w:pPr>
      <w:r>
        <w:rPr>
          <w:rFonts w:eastAsia="MS Gothic"/>
        </w:rPr>
        <w:br w:type="page"/>
      </w:r>
    </w:p>
    <w:p w14:paraId="14EA87E8" w14:textId="0064C16C" w:rsidR="00D33318" w:rsidRDefault="003E1221" w:rsidP="00141924">
      <w:pPr>
        <w:pStyle w:val="Rubrik2"/>
      </w:pPr>
      <w:r>
        <w:lastRenderedPageBreak/>
        <w:t>marknads</w:t>
      </w:r>
      <w:r w:rsidR="00F01E31" w:rsidRPr="00320ECA">
        <w:t>undersökning</w:t>
      </w:r>
    </w:p>
    <w:p w14:paraId="195410C1" w14:textId="77777777" w:rsidR="00C80718" w:rsidRPr="00C80718" w:rsidRDefault="00C80718" w:rsidP="00C80718">
      <w:pPr>
        <w:pStyle w:val="Rubrik3"/>
      </w:pPr>
    </w:p>
    <w:p w14:paraId="4A201BE5" w14:textId="21D45E5F" w:rsidR="00D33318" w:rsidRPr="003504DB" w:rsidRDefault="00D33318" w:rsidP="00F01E31">
      <w:r w:rsidRPr="003504DB">
        <w:t xml:space="preserve">För att undersöka målgruppen och marknaden skapades en enkät genom </w:t>
      </w:r>
      <w:r w:rsidR="00320ECA" w:rsidRPr="003504DB">
        <w:t>G</w:t>
      </w:r>
      <w:r w:rsidRPr="003504DB">
        <w:t xml:space="preserve">oogle form. </w:t>
      </w:r>
      <w:r w:rsidR="00F01E31" w:rsidRPr="003504DB">
        <w:t xml:space="preserve">Enkäten var skapad på engelska för att få en så bred målgrupp som möjligt, då företaget är internationellt. </w:t>
      </w:r>
      <w:r w:rsidR="003504DB" w:rsidRPr="003504DB">
        <w:t xml:space="preserve">Möjligheten att svara på </w:t>
      </w:r>
      <w:r w:rsidR="00F01E31" w:rsidRPr="003504DB">
        <w:t xml:space="preserve">svenska </w:t>
      </w:r>
      <w:r w:rsidR="003504DB" w:rsidRPr="003504DB">
        <w:t>fanns fortfarande</w:t>
      </w:r>
      <w:r w:rsidR="00F01E31" w:rsidRPr="003504DB">
        <w:t>.</w:t>
      </w:r>
    </w:p>
    <w:p w14:paraId="0C2C1B85" w14:textId="13288540" w:rsidR="00C325F9" w:rsidRDefault="00C325F9" w:rsidP="00F01E31"/>
    <w:p w14:paraId="148CAA1D" w14:textId="47DA44A6" w:rsidR="00C325F9" w:rsidRDefault="00C325F9" w:rsidP="00C325F9">
      <w:pPr>
        <w:spacing w:line="720" w:lineRule="auto"/>
      </w:pPr>
      <w:r>
        <w:t>Dessa frågor punktas upp, med 25 individuella enkättagare:</w:t>
      </w:r>
    </w:p>
    <w:p w14:paraId="1B8871E5" w14:textId="6C310641" w:rsidR="00C325F9" w:rsidRPr="00C325F9" w:rsidRDefault="00C325F9" w:rsidP="00C325F9">
      <w:pPr>
        <w:pStyle w:val="Numreradlista"/>
        <w:numPr>
          <w:ilvl w:val="0"/>
          <w:numId w:val="21"/>
        </w:numPr>
        <w:spacing w:line="720" w:lineRule="auto"/>
        <w:rPr>
          <w:color w:val="007873"/>
          <w:lang w:val="en-GB"/>
        </w:rPr>
      </w:pPr>
      <w:r w:rsidRPr="00C325F9">
        <w:rPr>
          <w:color w:val="007873"/>
          <w:lang w:val="en-GB"/>
        </w:rPr>
        <w:t>What is your gender?</w:t>
      </w:r>
    </w:p>
    <w:p w14:paraId="2FC9ECB7" w14:textId="213A2CA8" w:rsidR="00C325F9" w:rsidRPr="00C325F9" w:rsidRDefault="00C325F9" w:rsidP="00C325F9">
      <w:pPr>
        <w:pStyle w:val="Numreradlista"/>
        <w:numPr>
          <w:ilvl w:val="0"/>
          <w:numId w:val="21"/>
        </w:numPr>
        <w:spacing w:line="720" w:lineRule="auto"/>
        <w:rPr>
          <w:color w:val="007873"/>
          <w:lang w:val="en-GB"/>
        </w:rPr>
      </w:pPr>
      <w:r w:rsidRPr="00C325F9">
        <w:rPr>
          <w:color w:val="007873"/>
          <w:lang w:val="en-GB"/>
        </w:rPr>
        <w:t>What is your age?</w:t>
      </w:r>
    </w:p>
    <w:p w14:paraId="4FCFEF63" w14:textId="5FC70D4F" w:rsidR="00C325F9" w:rsidRDefault="00C325F9" w:rsidP="00C325F9">
      <w:pPr>
        <w:pStyle w:val="Numreradlista"/>
        <w:numPr>
          <w:ilvl w:val="0"/>
          <w:numId w:val="21"/>
        </w:numPr>
        <w:spacing w:line="720" w:lineRule="auto"/>
        <w:rPr>
          <w:color w:val="007873"/>
          <w:lang w:val="en-GB"/>
        </w:rPr>
      </w:pPr>
      <w:r w:rsidRPr="00C325F9">
        <w:rPr>
          <w:color w:val="007873"/>
          <w:lang w:val="en-GB"/>
        </w:rPr>
        <w:t>On a website, what theme do you prefer?</w:t>
      </w:r>
    </w:p>
    <w:p w14:paraId="725683AF" w14:textId="1B25E3E8" w:rsidR="00C325F9" w:rsidRDefault="00C325F9" w:rsidP="00C325F9">
      <w:pPr>
        <w:pStyle w:val="Numreradlista"/>
        <w:numPr>
          <w:ilvl w:val="0"/>
          <w:numId w:val="21"/>
        </w:numPr>
        <w:spacing w:line="720" w:lineRule="auto"/>
        <w:rPr>
          <w:color w:val="007873"/>
          <w:lang w:val="en-GB"/>
        </w:rPr>
      </w:pPr>
      <w:r w:rsidRPr="00C325F9">
        <w:rPr>
          <w:color w:val="007873"/>
          <w:lang w:val="en-GB"/>
        </w:rPr>
        <w:t>What type of font do you prefer?</w:t>
      </w:r>
    </w:p>
    <w:p w14:paraId="17A4F235" w14:textId="6431FC0D" w:rsidR="00C325F9" w:rsidRDefault="00C325F9" w:rsidP="00C325F9">
      <w:pPr>
        <w:pStyle w:val="Numreradlista"/>
        <w:numPr>
          <w:ilvl w:val="0"/>
          <w:numId w:val="21"/>
        </w:numPr>
        <w:spacing w:line="720" w:lineRule="auto"/>
        <w:rPr>
          <w:color w:val="007873"/>
          <w:lang w:val="en-GB"/>
        </w:rPr>
      </w:pPr>
      <w:r w:rsidRPr="00C325F9">
        <w:rPr>
          <w:color w:val="007873"/>
          <w:lang w:val="en-GB"/>
        </w:rPr>
        <w:t>If you were to own a website, what would you use it for?</w:t>
      </w:r>
    </w:p>
    <w:p w14:paraId="6C9F7C4D" w14:textId="0D05412A" w:rsidR="00C325F9" w:rsidRDefault="00C325F9" w:rsidP="00C325F9">
      <w:pPr>
        <w:pStyle w:val="Numreradlista"/>
        <w:numPr>
          <w:ilvl w:val="0"/>
          <w:numId w:val="21"/>
        </w:numPr>
        <w:spacing w:line="720" w:lineRule="auto"/>
        <w:rPr>
          <w:color w:val="007873"/>
          <w:lang w:val="en-GB"/>
        </w:rPr>
      </w:pPr>
      <w:r w:rsidRPr="00C325F9">
        <w:rPr>
          <w:color w:val="007873"/>
          <w:lang w:val="en-GB"/>
        </w:rPr>
        <w:t>Have you ever created or paid for a website to be made?</w:t>
      </w:r>
    </w:p>
    <w:p w14:paraId="1DA1ACE5" w14:textId="3A4DBEC2" w:rsidR="00C325F9" w:rsidRDefault="00C325F9" w:rsidP="00C325F9">
      <w:pPr>
        <w:pStyle w:val="Numreradlista"/>
        <w:numPr>
          <w:ilvl w:val="0"/>
          <w:numId w:val="21"/>
        </w:numPr>
        <w:spacing w:line="720" w:lineRule="auto"/>
        <w:rPr>
          <w:color w:val="007873"/>
          <w:lang w:val="en-GB"/>
        </w:rPr>
      </w:pPr>
      <w:r w:rsidRPr="00C325F9">
        <w:rPr>
          <w:color w:val="007873"/>
          <w:lang w:val="en-GB"/>
        </w:rPr>
        <w:t>What is most important for you during the creation of a website?</w:t>
      </w:r>
    </w:p>
    <w:p w14:paraId="539BEB7F" w14:textId="50972B3F" w:rsidR="00C325F9" w:rsidRDefault="00C325F9" w:rsidP="00C325F9">
      <w:pPr>
        <w:pStyle w:val="Numreradlista"/>
        <w:numPr>
          <w:ilvl w:val="0"/>
          <w:numId w:val="21"/>
        </w:numPr>
        <w:spacing w:line="720" w:lineRule="auto"/>
        <w:rPr>
          <w:color w:val="007873"/>
          <w:lang w:val="en-GB"/>
        </w:rPr>
      </w:pPr>
      <w:r w:rsidRPr="00C325F9">
        <w:rPr>
          <w:color w:val="007873"/>
          <w:lang w:val="en-GB"/>
        </w:rPr>
        <w:t>How much would you be willing to pay for a custom website made by a professional web agency?</w:t>
      </w:r>
    </w:p>
    <w:p w14:paraId="5262FD82" w14:textId="7BB5D1C3" w:rsidR="00C325F9" w:rsidRPr="00C325F9" w:rsidRDefault="00C325F9" w:rsidP="00C325F9">
      <w:pPr>
        <w:pStyle w:val="Numreradlista"/>
        <w:numPr>
          <w:ilvl w:val="0"/>
          <w:numId w:val="21"/>
        </w:numPr>
        <w:spacing w:line="720" w:lineRule="auto"/>
        <w:rPr>
          <w:color w:val="007873"/>
          <w:lang w:val="en-GB"/>
        </w:rPr>
      </w:pPr>
      <w:r w:rsidRPr="00C325F9">
        <w:rPr>
          <w:color w:val="007873"/>
          <w:lang w:val="en-GB"/>
        </w:rPr>
        <w:t>According to you, what's the most important aspect for a website?</w:t>
      </w:r>
    </w:p>
    <w:p w14:paraId="0C58E6C0" w14:textId="77777777" w:rsidR="00C80718" w:rsidRPr="00C325F9" w:rsidRDefault="00C80718">
      <w:pPr>
        <w:rPr>
          <w:rFonts w:asciiTheme="majorHAnsi" w:eastAsiaTheme="majorEastAsia" w:hAnsiTheme="majorHAnsi" w:cstheme="majorBidi"/>
          <w:b/>
          <w:bCs/>
          <w:caps/>
          <w:color w:val="555A3C" w:themeColor="accent3" w:themeShade="80"/>
          <w:szCs w:val="24"/>
          <w:lang w:val="en-GB"/>
        </w:rPr>
      </w:pPr>
      <w:r w:rsidRPr="00C325F9">
        <w:rPr>
          <w:lang w:val="en-GB"/>
        </w:rPr>
        <w:br w:type="page"/>
      </w:r>
    </w:p>
    <w:p w14:paraId="496810C8" w14:textId="4913816C" w:rsidR="00F01E31" w:rsidRPr="00822C42" w:rsidRDefault="00F01E31" w:rsidP="00F01E31">
      <w:pPr>
        <w:pStyle w:val="Rubrik3"/>
        <w:rPr>
          <w:lang w:val="en-GB"/>
        </w:rPr>
      </w:pPr>
      <w:r w:rsidRPr="00822C42">
        <w:rPr>
          <w:lang w:val="en-GB"/>
        </w:rPr>
        <w:lastRenderedPageBreak/>
        <w:t>What is your gender?</w:t>
      </w:r>
    </w:p>
    <w:p w14:paraId="00847F82" w14:textId="5DECC1F5" w:rsidR="00F01E31" w:rsidRPr="005A7152" w:rsidRDefault="00D33318" w:rsidP="00D33318">
      <w:pPr>
        <w:rPr>
          <w:u w:val="single"/>
          <w:lang w:val="en-GB"/>
        </w:rPr>
      </w:pPr>
      <w:r w:rsidRPr="005A7152">
        <w:rPr>
          <w:u w:val="single"/>
          <w:lang w:val="en-GB"/>
        </w:rPr>
        <w:t>Alternativ:</w:t>
      </w:r>
    </w:p>
    <w:p w14:paraId="5ED9BB8E" w14:textId="7AA5B50D" w:rsidR="00D33318" w:rsidRPr="00320ECA" w:rsidRDefault="00D33318" w:rsidP="00D33318">
      <w:pPr>
        <w:pStyle w:val="Punktlista"/>
      </w:pPr>
      <w:r w:rsidRPr="00320ECA">
        <w:t>Male</w:t>
      </w:r>
    </w:p>
    <w:p w14:paraId="421F9E45" w14:textId="579CC390" w:rsidR="00D33318" w:rsidRPr="00320ECA" w:rsidRDefault="00D33318" w:rsidP="00D33318">
      <w:pPr>
        <w:pStyle w:val="Punktlista"/>
      </w:pPr>
      <w:r w:rsidRPr="00320ECA">
        <w:t>Femal</w:t>
      </w:r>
    </w:p>
    <w:p w14:paraId="34075C61" w14:textId="13C48BFF" w:rsidR="00D33318" w:rsidRPr="00320ECA" w:rsidRDefault="00D33318" w:rsidP="00D33318">
      <w:pPr>
        <w:pStyle w:val="Punktlista"/>
      </w:pPr>
      <w:r w:rsidRPr="00320ECA">
        <w:t>Prefer not to say</w:t>
      </w:r>
    </w:p>
    <w:p w14:paraId="763B7433" w14:textId="38D77DE8" w:rsidR="00D33318" w:rsidRPr="00320ECA" w:rsidRDefault="00D33318" w:rsidP="00D33318">
      <w:pPr>
        <w:pStyle w:val="Punktlista"/>
      </w:pPr>
      <w:r w:rsidRPr="00320ECA">
        <w:t>Other:</w:t>
      </w:r>
    </w:p>
    <w:p w14:paraId="3E061056" w14:textId="09AD9208" w:rsidR="002E0684" w:rsidRPr="00320ECA" w:rsidRDefault="002E0684" w:rsidP="002E0684">
      <w:pPr>
        <w:pStyle w:val="Punktlista"/>
        <w:numPr>
          <w:ilvl w:val="0"/>
          <w:numId w:val="0"/>
        </w:numPr>
        <w:ind w:left="360" w:hanging="360"/>
      </w:pPr>
    </w:p>
    <w:p w14:paraId="62C7E7C3" w14:textId="68CAB1D9" w:rsidR="002E0684" w:rsidRPr="00320ECA" w:rsidRDefault="003504DB" w:rsidP="002E0684">
      <w:pPr>
        <w:pStyle w:val="Punktlista"/>
        <w:numPr>
          <w:ilvl w:val="0"/>
          <w:numId w:val="0"/>
        </w:numPr>
        <w:ind w:left="360" w:hanging="360"/>
      </w:pPr>
      <w:r>
        <w:rPr>
          <w:noProof/>
        </w:rPr>
        <w:drawing>
          <wp:inline distT="0" distB="0" distL="0" distR="0" wp14:anchorId="7D1C28A7" wp14:editId="5918B821">
            <wp:extent cx="5731510" cy="3543935"/>
            <wp:effectExtent l="0" t="0" r="254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5FA6DD4" w14:textId="77777777" w:rsidR="006E0995" w:rsidRPr="006E0995" w:rsidRDefault="006E0995" w:rsidP="006E0995">
      <w:pPr>
        <w:rPr>
          <w:b/>
          <w:bCs/>
        </w:rPr>
      </w:pPr>
      <w:r w:rsidRPr="006E0995">
        <w:rPr>
          <w:b/>
          <w:bCs/>
        </w:rPr>
        <w:t>Svar:</w:t>
      </w:r>
      <w:r>
        <w:rPr>
          <w:b/>
          <w:bCs/>
        </w:rPr>
        <w:t xml:space="preserve"> 25</w:t>
      </w:r>
    </w:p>
    <w:p w14:paraId="6AA9B4E2" w14:textId="0E6903ED" w:rsidR="002E0684" w:rsidRDefault="002E0684" w:rsidP="002E0684">
      <w:pPr>
        <w:rPr>
          <w:u w:val="single"/>
        </w:rPr>
      </w:pPr>
      <w:r w:rsidRPr="00320ECA">
        <w:rPr>
          <w:u w:val="single"/>
        </w:rPr>
        <w:t>Analys:</w:t>
      </w:r>
    </w:p>
    <w:p w14:paraId="6DC85D55" w14:textId="6EB58E4F" w:rsidR="003504DB" w:rsidRDefault="00141924" w:rsidP="003504DB">
      <w:r>
        <w:t>Majoriteten av svar kommer från män vilket vi får ta hänsyn för när vi drar slutsatser senare i undersökningen.</w:t>
      </w:r>
    </w:p>
    <w:p w14:paraId="53FCCD33" w14:textId="77777777" w:rsidR="003504DB" w:rsidRPr="00320ECA" w:rsidRDefault="003504DB" w:rsidP="003504DB"/>
    <w:p w14:paraId="1123F1D0" w14:textId="77777777" w:rsidR="00C80718" w:rsidRPr="00822C42" w:rsidRDefault="00C80718">
      <w:pPr>
        <w:rPr>
          <w:rFonts w:asciiTheme="majorHAnsi" w:eastAsiaTheme="majorEastAsia" w:hAnsiTheme="majorHAnsi" w:cstheme="majorBidi"/>
          <w:b/>
          <w:bCs/>
          <w:caps/>
          <w:color w:val="555A3C" w:themeColor="accent3" w:themeShade="80"/>
          <w:szCs w:val="24"/>
        </w:rPr>
      </w:pPr>
      <w:r w:rsidRPr="00822C42">
        <w:br w:type="page"/>
      </w:r>
    </w:p>
    <w:p w14:paraId="3974012C" w14:textId="49991769" w:rsidR="00F01E31" w:rsidRPr="00017FC7" w:rsidRDefault="00F01E31" w:rsidP="00F01E31">
      <w:pPr>
        <w:pStyle w:val="Rubrik3"/>
        <w:rPr>
          <w:lang w:val="en-GB"/>
        </w:rPr>
      </w:pPr>
      <w:r w:rsidRPr="00017FC7">
        <w:rPr>
          <w:lang w:val="en-GB"/>
        </w:rPr>
        <w:lastRenderedPageBreak/>
        <w:t>What is your age?</w:t>
      </w:r>
    </w:p>
    <w:p w14:paraId="79F89F1B" w14:textId="77777777" w:rsidR="00D33318" w:rsidRPr="00017FC7" w:rsidRDefault="00D33318" w:rsidP="00D33318">
      <w:pPr>
        <w:rPr>
          <w:u w:val="single"/>
          <w:lang w:val="en-GB"/>
        </w:rPr>
      </w:pPr>
      <w:r w:rsidRPr="00017FC7">
        <w:rPr>
          <w:u w:val="single"/>
          <w:lang w:val="en-GB"/>
        </w:rPr>
        <w:t>Alternativ:</w:t>
      </w:r>
    </w:p>
    <w:p w14:paraId="125E7805" w14:textId="54F6F31C" w:rsidR="00F01E31" w:rsidRPr="00320ECA" w:rsidRDefault="00D33318" w:rsidP="00D33318">
      <w:pPr>
        <w:pStyle w:val="Punktlista"/>
      </w:pPr>
      <w:r w:rsidRPr="00320ECA">
        <w:t>I’m under 18</w:t>
      </w:r>
    </w:p>
    <w:p w14:paraId="20D96F30" w14:textId="3F87CD9D" w:rsidR="00D33318" w:rsidRPr="00320ECA" w:rsidRDefault="00D33318" w:rsidP="00D33318">
      <w:pPr>
        <w:pStyle w:val="Punktlista"/>
      </w:pPr>
      <w:r w:rsidRPr="00320ECA">
        <w:t>18-30</w:t>
      </w:r>
    </w:p>
    <w:p w14:paraId="57E7E4BD" w14:textId="1136C5ED" w:rsidR="00D33318" w:rsidRPr="00320ECA" w:rsidRDefault="00D33318" w:rsidP="00D33318">
      <w:pPr>
        <w:pStyle w:val="Punktlista"/>
      </w:pPr>
      <w:r w:rsidRPr="00320ECA">
        <w:t>31-40</w:t>
      </w:r>
    </w:p>
    <w:p w14:paraId="7D53CD5E" w14:textId="26C9C73A" w:rsidR="00D33318" w:rsidRPr="00320ECA" w:rsidRDefault="00D33318" w:rsidP="00D33318">
      <w:pPr>
        <w:pStyle w:val="Punktlista"/>
      </w:pPr>
      <w:r w:rsidRPr="00320ECA">
        <w:t>41-50</w:t>
      </w:r>
    </w:p>
    <w:p w14:paraId="25ECBF5C" w14:textId="52B19745" w:rsidR="00D33318" w:rsidRPr="00320ECA" w:rsidRDefault="00D33318" w:rsidP="00D33318">
      <w:pPr>
        <w:pStyle w:val="Punktlista"/>
      </w:pPr>
      <w:r w:rsidRPr="00320ECA">
        <w:t>51-60</w:t>
      </w:r>
    </w:p>
    <w:p w14:paraId="020508C3" w14:textId="63F85CC9" w:rsidR="00D33318" w:rsidRDefault="00D33318" w:rsidP="00D33318">
      <w:pPr>
        <w:pStyle w:val="Punktlista"/>
      </w:pPr>
      <w:r w:rsidRPr="00320ECA">
        <w:t>61+</w:t>
      </w:r>
    </w:p>
    <w:p w14:paraId="4A0C73D8" w14:textId="4955D1F9" w:rsidR="00320ECA" w:rsidRDefault="00320ECA" w:rsidP="00320ECA">
      <w:pPr>
        <w:pStyle w:val="Punktlista"/>
        <w:numPr>
          <w:ilvl w:val="0"/>
          <w:numId w:val="0"/>
        </w:numPr>
        <w:ind w:left="360" w:hanging="360"/>
      </w:pPr>
    </w:p>
    <w:p w14:paraId="7C650EC0" w14:textId="79CF4F89" w:rsidR="00320ECA" w:rsidRDefault="003504DB" w:rsidP="00320ECA">
      <w:pPr>
        <w:pStyle w:val="Punktlista"/>
        <w:numPr>
          <w:ilvl w:val="0"/>
          <w:numId w:val="0"/>
        </w:numPr>
        <w:ind w:left="360" w:hanging="360"/>
      </w:pPr>
      <w:r>
        <w:rPr>
          <w:noProof/>
        </w:rPr>
        <w:drawing>
          <wp:inline distT="0" distB="0" distL="0" distR="0" wp14:anchorId="3F12A61A" wp14:editId="63749253">
            <wp:extent cx="5731510" cy="3543935"/>
            <wp:effectExtent l="0" t="0" r="254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43B6765" w14:textId="77777777" w:rsidR="006E0995" w:rsidRPr="006E0995" w:rsidRDefault="006E0995" w:rsidP="006E0995">
      <w:pPr>
        <w:rPr>
          <w:b/>
          <w:bCs/>
        </w:rPr>
      </w:pPr>
      <w:r w:rsidRPr="006E0995">
        <w:rPr>
          <w:b/>
          <w:bCs/>
        </w:rPr>
        <w:t>Svar:</w:t>
      </w:r>
      <w:r>
        <w:rPr>
          <w:b/>
          <w:bCs/>
        </w:rPr>
        <w:t xml:space="preserve"> 25</w:t>
      </w:r>
    </w:p>
    <w:p w14:paraId="361B1DDF" w14:textId="77777777" w:rsidR="00320ECA" w:rsidRPr="00320ECA" w:rsidRDefault="00320ECA" w:rsidP="00320ECA">
      <w:pPr>
        <w:rPr>
          <w:u w:val="single"/>
        </w:rPr>
      </w:pPr>
      <w:r w:rsidRPr="00320ECA">
        <w:rPr>
          <w:u w:val="single"/>
        </w:rPr>
        <w:t>Analys:</w:t>
      </w:r>
    </w:p>
    <w:p w14:paraId="532CE3BD" w14:textId="4275DE4C" w:rsidR="00320ECA" w:rsidRDefault="00A22C40" w:rsidP="003504DB">
      <w:r>
        <w:t>De flesta av enkättagarana är 18 till 30 år gamla men vi fick även en stor fördelning mellan åldersgrupperna vilket stärker vår undersökning.</w:t>
      </w:r>
    </w:p>
    <w:p w14:paraId="55FB44B2" w14:textId="77777777" w:rsidR="003504DB" w:rsidRPr="00320ECA" w:rsidRDefault="003504DB" w:rsidP="003504DB"/>
    <w:p w14:paraId="0E77C4A1" w14:textId="77777777" w:rsidR="00C80718" w:rsidRPr="00822C42" w:rsidRDefault="00C80718">
      <w:pPr>
        <w:rPr>
          <w:rFonts w:asciiTheme="majorHAnsi" w:eastAsiaTheme="majorEastAsia" w:hAnsiTheme="majorHAnsi" w:cstheme="majorBidi"/>
          <w:b/>
          <w:bCs/>
          <w:caps/>
          <w:color w:val="555A3C" w:themeColor="accent3" w:themeShade="80"/>
          <w:szCs w:val="24"/>
        </w:rPr>
      </w:pPr>
      <w:r w:rsidRPr="00822C42">
        <w:br w:type="page"/>
      </w:r>
    </w:p>
    <w:p w14:paraId="21CE028A" w14:textId="2E5BAFE6" w:rsidR="00F01E31" w:rsidRPr="00320ECA" w:rsidRDefault="00F01E31" w:rsidP="00F01E31">
      <w:pPr>
        <w:pStyle w:val="Rubrik3"/>
        <w:rPr>
          <w:lang w:val="en-GB"/>
        </w:rPr>
      </w:pPr>
      <w:r w:rsidRPr="00320ECA">
        <w:rPr>
          <w:lang w:val="en-GB"/>
        </w:rPr>
        <w:lastRenderedPageBreak/>
        <w:t>On a website, what do you prefer?</w:t>
      </w:r>
    </w:p>
    <w:p w14:paraId="51FCCE43" w14:textId="38EBA380" w:rsidR="00D33318" w:rsidRPr="00320ECA" w:rsidRDefault="00D33318" w:rsidP="00D33318">
      <w:pPr>
        <w:rPr>
          <w:u w:val="single"/>
        </w:rPr>
      </w:pPr>
      <w:r w:rsidRPr="00320ECA">
        <w:rPr>
          <w:u w:val="single"/>
        </w:rPr>
        <w:t>Alternativ:</w:t>
      </w:r>
    </w:p>
    <w:p w14:paraId="42EC40EA" w14:textId="443E04B5" w:rsidR="00D33318" w:rsidRPr="00320ECA" w:rsidRDefault="00D33318" w:rsidP="00D33318">
      <w:pPr>
        <w:pStyle w:val="Punktlista"/>
      </w:pPr>
      <w:r w:rsidRPr="00320ECA">
        <w:t>Professional and formal</w:t>
      </w:r>
    </w:p>
    <w:p w14:paraId="6CC4E2A4" w14:textId="37442C3C" w:rsidR="00F01E31" w:rsidRDefault="00D33318" w:rsidP="00F01E31">
      <w:pPr>
        <w:pStyle w:val="Punktlista"/>
      </w:pPr>
      <w:r w:rsidRPr="00320ECA">
        <w:t>Creative and free-form</w:t>
      </w:r>
    </w:p>
    <w:p w14:paraId="3DE11BCD" w14:textId="0CBA53B6" w:rsidR="00320ECA" w:rsidRDefault="003504DB" w:rsidP="003504DB">
      <w:r>
        <w:rPr>
          <w:noProof/>
        </w:rPr>
        <w:drawing>
          <wp:inline distT="0" distB="0" distL="0" distR="0" wp14:anchorId="1C5F4D7C" wp14:editId="269F2961">
            <wp:extent cx="5731510" cy="3543935"/>
            <wp:effectExtent l="0" t="0" r="254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02DB310" w14:textId="77777777" w:rsidR="006E0995" w:rsidRPr="006E0995" w:rsidRDefault="006E0995" w:rsidP="006E0995">
      <w:pPr>
        <w:rPr>
          <w:b/>
          <w:bCs/>
        </w:rPr>
      </w:pPr>
      <w:r w:rsidRPr="006E0995">
        <w:rPr>
          <w:b/>
          <w:bCs/>
        </w:rPr>
        <w:t>Svar:</w:t>
      </w:r>
      <w:r>
        <w:rPr>
          <w:b/>
          <w:bCs/>
        </w:rPr>
        <w:t xml:space="preserve"> 25</w:t>
      </w:r>
    </w:p>
    <w:p w14:paraId="2F16C22C" w14:textId="6F530BD1" w:rsidR="00320ECA" w:rsidRDefault="00320ECA" w:rsidP="005A7152">
      <w:pPr>
        <w:rPr>
          <w:u w:val="single"/>
        </w:rPr>
      </w:pPr>
      <w:r w:rsidRPr="00320ECA">
        <w:rPr>
          <w:u w:val="single"/>
        </w:rPr>
        <w:t>Analys:</w:t>
      </w:r>
    </w:p>
    <w:p w14:paraId="5FF93C39" w14:textId="2351286C" w:rsidR="005A7152" w:rsidRDefault="00133714" w:rsidP="00133714">
      <w:r>
        <w:t>Den här frågan hjälper oss avgöra vilken stil hemsidan ska ha. Då fördelningen är ganska lik borde vi visa att vi kan skapa båda</w:t>
      </w:r>
      <w:r w:rsidR="00C80718">
        <w:t xml:space="preserve"> stilarna för kunderna</w:t>
      </w:r>
      <w:r>
        <w:t>, men grunden av</w:t>
      </w:r>
      <w:r w:rsidR="00C80718">
        <w:t xml:space="preserve"> vår egna hemsida</w:t>
      </w:r>
      <w:r>
        <w:t xml:space="preserve"> borde vara formell och proffsig.</w:t>
      </w:r>
    </w:p>
    <w:p w14:paraId="63BE89AD" w14:textId="77777777" w:rsidR="00133714" w:rsidRPr="005A7152" w:rsidRDefault="00133714" w:rsidP="005A7152">
      <w:pPr>
        <w:rPr>
          <w:u w:val="single"/>
        </w:rPr>
      </w:pPr>
    </w:p>
    <w:p w14:paraId="49015B88" w14:textId="77777777" w:rsidR="00C80718" w:rsidRPr="00C80718" w:rsidRDefault="00C80718">
      <w:pPr>
        <w:rPr>
          <w:rFonts w:asciiTheme="majorHAnsi" w:eastAsiaTheme="majorEastAsia" w:hAnsiTheme="majorHAnsi" w:cstheme="majorBidi"/>
          <w:b/>
          <w:bCs/>
          <w:caps/>
          <w:color w:val="555A3C" w:themeColor="accent3" w:themeShade="80"/>
          <w:szCs w:val="24"/>
        </w:rPr>
      </w:pPr>
      <w:r w:rsidRPr="00C80718">
        <w:br w:type="page"/>
      </w:r>
    </w:p>
    <w:p w14:paraId="66A33669" w14:textId="2B0063CC" w:rsidR="00F01E31" w:rsidRPr="00320ECA" w:rsidRDefault="00F01E31" w:rsidP="00F01E31">
      <w:pPr>
        <w:pStyle w:val="Rubrik3"/>
        <w:rPr>
          <w:lang w:val="en-GB"/>
        </w:rPr>
      </w:pPr>
      <w:r w:rsidRPr="00320ECA">
        <w:rPr>
          <w:lang w:val="en-GB"/>
        </w:rPr>
        <w:lastRenderedPageBreak/>
        <w:t>what type of font do you prefer?</w:t>
      </w:r>
    </w:p>
    <w:p w14:paraId="6A81B921" w14:textId="77777777" w:rsidR="00D33318" w:rsidRPr="00320ECA" w:rsidRDefault="00D33318" w:rsidP="00D33318">
      <w:pPr>
        <w:rPr>
          <w:u w:val="single"/>
        </w:rPr>
      </w:pPr>
      <w:r w:rsidRPr="00320ECA">
        <w:rPr>
          <w:u w:val="single"/>
        </w:rPr>
        <w:t>Alternativ:</w:t>
      </w:r>
    </w:p>
    <w:p w14:paraId="4ECD7C72" w14:textId="73C5970D" w:rsidR="00F01E31" w:rsidRPr="00320ECA" w:rsidRDefault="00D33318" w:rsidP="00D33318">
      <w:pPr>
        <w:pStyle w:val="Punktlista"/>
      </w:pPr>
      <w:r w:rsidRPr="00320ECA">
        <w:t>San serif</w:t>
      </w:r>
    </w:p>
    <w:p w14:paraId="7E40C5D4" w14:textId="7FF45253" w:rsidR="00D33318" w:rsidRDefault="00D33318" w:rsidP="00D33318">
      <w:pPr>
        <w:pStyle w:val="Punktlista"/>
      </w:pPr>
      <w:r w:rsidRPr="00320ECA">
        <w:t>Serif</w:t>
      </w:r>
    </w:p>
    <w:p w14:paraId="5B072599" w14:textId="03F41BDE" w:rsidR="00320ECA" w:rsidRDefault="003504DB" w:rsidP="00320ECA">
      <w:pPr>
        <w:pStyle w:val="Punktlista"/>
        <w:numPr>
          <w:ilvl w:val="0"/>
          <w:numId w:val="0"/>
        </w:numPr>
        <w:ind w:left="360" w:hanging="360"/>
      </w:pPr>
      <w:r>
        <w:rPr>
          <w:noProof/>
        </w:rPr>
        <w:drawing>
          <wp:inline distT="0" distB="0" distL="0" distR="0" wp14:anchorId="7818E6B7" wp14:editId="124498CC">
            <wp:extent cx="5731510" cy="3543935"/>
            <wp:effectExtent l="0" t="0" r="254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6982F63F" w14:textId="77777777" w:rsidR="006E0995" w:rsidRPr="006E0995" w:rsidRDefault="006E0995" w:rsidP="006E0995">
      <w:pPr>
        <w:rPr>
          <w:b/>
          <w:bCs/>
        </w:rPr>
      </w:pPr>
      <w:r w:rsidRPr="006E0995">
        <w:rPr>
          <w:b/>
          <w:bCs/>
        </w:rPr>
        <w:t>Svar:</w:t>
      </w:r>
      <w:r>
        <w:rPr>
          <w:b/>
          <w:bCs/>
        </w:rPr>
        <w:t xml:space="preserve"> 25</w:t>
      </w:r>
    </w:p>
    <w:p w14:paraId="6AE382FD" w14:textId="77777777" w:rsidR="00320ECA" w:rsidRPr="00320ECA" w:rsidRDefault="00320ECA" w:rsidP="00320ECA">
      <w:pPr>
        <w:rPr>
          <w:u w:val="single"/>
        </w:rPr>
      </w:pPr>
      <w:r w:rsidRPr="00320ECA">
        <w:rPr>
          <w:u w:val="single"/>
        </w:rPr>
        <w:t>Analys:</w:t>
      </w:r>
    </w:p>
    <w:p w14:paraId="2350B95A" w14:textId="04FC3FEB" w:rsidR="00320ECA" w:rsidRDefault="00CF1F84" w:rsidP="005A7152">
      <w:r>
        <w:t xml:space="preserve">Med detta kan vi se vilken font vi borde fokusera </w:t>
      </w:r>
      <w:r w:rsidR="001708C7">
        <w:t>och använda oss av mest. Då svaren är nästan jämlikt fördelade borde hemsidan använda sig av båda typerna.</w:t>
      </w:r>
      <w:r w:rsidR="00C80718">
        <w:t xml:space="preserve"> Det blir förmodligen bäst om vi använder oss av det klassiska formatet, med en serif font till</w:t>
      </w:r>
      <w:r w:rsidR="00017998">
        <w:t xml:space="preserve"> rubriker och en sans serif font för brödtext.</w:t>
      </w:r>
    </w:p>
    <w:p w14:paraId="0B9D8DC8" w14:textId="77777777" w:rsidR="00CF1F84" w:rsidRPr="00320ECA" w:rsidRDefault="00CF1F84" w:rsidP="005A7152"/>
    <w:p w14:paraId="1B0AB17E" w14:textId="77777777" w:rsidR="00C80718" w:rsidRPr="00C80718" w:rsidRDefault="00C80718">
      <w:pPr>
        <w:rPr>
          <w:rFonts w:asciiTheme="majorHAnsi" w:eastAsiaTheme="majorEastAsia" w:hAnsiTheme="majorHAnsi" w:cstheme="majorBidi"/>
          <w:b/>
          <w:bCs/>
          <w:caps/>
          <w:color w:val="555A3C" w:themeColor="accent3" w:themeShade="80"/>
          <w:szCs w:val="24"/>
        </w:rPr>
      </w:pPr>
      <w:r w:rsidRPr="00C80718">
        <w:br w:type="page"/>
      </w:r>
    </w:p>
    <w:p w14:paraId="7C8C92B7" w14:textId="542142C0" w:rsidR="00F01E31" w:rsidRPr="005A7152" w:rsidRDefault="00F01E31" w:rsidP="00F01E31">
      <w:pPr>
        <w:pStyle w:val="Rubrik3"/>
        <w:rPr>
          <w:lang w:val="en-GB"/>
        </w:rPr>
      </w:pPr>
      <w:r w:rsidRPr="005A7152">
        <w:rPr>
          <w:lang w:val="en-GB"/>
        </w:rPr>
        <w:lastRenderedPageBreak/>
        <w:t>if you were to own a website, what would you use it for?</w:t>
      </w:r>
    </w:p>
    <w:p w14:paraId="0DA80A32" w14:textId="6BC94819" w:rsidR="00D33318" w:rsidRPr="00320ECA" w:rsidRDefault="00D33318" w:rsidP="00D33318">
      <w:pPr>
        <w:rPr>
          <w:u w:val="single"/>
        </w:rPr>
      </w:pPr>
      <w:r w:rsidRPr="00320ECA">
        <w:rPr>
          <w:u w:val="single"/>
        </w:rPr>
        <w:t>Alternativ:</w:t>
      </w:r>
    </w:p>
    <w:p w14:paraId="23DFDB4C" w14:textId="13680538" w:rsidR="00D33318" w:rsidRPr="00320ECA" w:rsidRDefault="00D33318" w:rsidP="00D33318">
      <w:pPr>
        <w:pStyle w:val="Punktlista"/>
      </w:pPr>
      <w:r w:rsidRPr="00320ECA">
        <w:t>Blogging and/or Vlogging.</w:t>
      </w:r>
    </w:p>
    <w:p w14:paraId="189CFE1A" w14:textId="04B1C868" w:rsidR="00D33318" w:rsidRPr="005A7152" w:rsidRDefault="00D33318" w:rsidP="00D33318">
      <w:pPr>
        <w:pStyle w:val="Punktlista"/>
        <w:rPr>
          <w:lang w:val="en-GB"/>
        </w:rPr>
      </w:pPr>
      <w:r w:rsidRPr="005A7152">
        <w:rPr>
          <w:lang w:val="en-GB"/>
        </w:rPr>
        <w:t>To represent my buisness/company to gain and/or book costumers.</w:t>
      </w:r>
    </w:p>
    <w:p w14:paraId="43C7F0D9" w14:textId="464446EF" w:rsidR="00D33318" w:rsidRPr="005A7152" w:rsidRDefault="00D33318" w:rsidP="00D33318">
      <w:pPr>
        <w:pStyle w:val="Punktlista"/>
        <w:rPr>
          <w:lang w:val="en-GB"/>
        </w:rPr>
      </w:pPr>
      <w:r w:rsidRPr="005A7152">
        <w:rPr>
          <w:lang w:val="en-GB"/>
        </w:rPr>
        <w:t>An E-commerce website to sell goods.</w:t>
      </w:r>
    </w:p>
    <w:p w14:paraId="3DA4DCB7" w14:textId="23D2D536" w:rsidR="00D33318" w:rsidRPr="005A7152" w:rsidRDefault="00D33318" w:rsidP="00D33318">
      <w:pPr>
        <w:pStyle w:val="Punktlista"/>
        <w:rPr>
          <w:lang w:val="en-GB"/>
        </w:rPr>
      </w:pPr>
      <w:r w:rsidRPr="005A7152">
        <w:rPr>
          <w:lang w:val="en-GB"/>
        </w:rPr>
        <w:t>A personal website or resume.</w:t>
      </w:r>
    </w:p>
    <w:p w14:paraId="6A4A4CE9" w14:textId="60192249" w:rsidR="00D33318" w:rsidRPr="005A7152" w:rsidRDefault="00D33318" w:rsidP="00D33318">
      <w:pPr>
        <w:pStyle w:val="Punktlista"/>
        <w:rPr>
          <w:lang w:val="en-GB"/>
        </w:rPr>
      </w:pPr>
      <w:r w:rsidRPr="005A7152">
        <w:rPr>
          <w:lang w:val="en-GB"/>
        </w:rPr>
        <w:t>An informational website or news site.</w:t>
      </w:r>
    </w:p>
    <w:p w14:paraId="3F452482" w14:textId="3525272F" w:rsidR="00D33318" w:rsidRDefault="00D33318" w:rsidP="00D33318">
      <w:pPr>
        <w:pStyle w:val="Punktlista"/>
      </w:pPr>
      <w:r w:rsidRPr="00320ECA">
        <w:t>Other:</w:t>
      </w:r>
    </w:p>
    <w:p w14:paraId="6D5D18E7" w14:textId="1920F712" w:rsidR="00320ECA" w:rsidRDefault="003504DB" w:rsidP="00320ECA">
      <w:pPr>
        <w:pStyle w:val="Punktlista"/>
        <w:numPr>
          <w:ilvl w:val="0"/>
          <w:numId w:val="0"/>
        </w:numPr>
        <w:ind w:left="360" w:hanging="360"/>
      </w:pPr>
      <w:r>
        <w:rPr>
          <w:noProof/>
        </w:rPr>
        <w:drawing>
          <wp:inline distT="0" distB="0" distL="0" distR="0" wp14:anchorId="7B6BDEDC" wp14:editId="4A251DD6">
            <wp:extent cx="5731510" cy="3543935"/>
            <wp:effectExtent l="0" t="0" r="254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A6E6E1C" w14:textId="77777777" w:rsidR="006E0995" w:rsidRPr="00017998" w:rsidRDefault="006E0995" w:rsidP="006E0995">
      <w:pPr>
        <w:rPr>
          <w:b/>
          <w:bCs/>
        </w:rPr>
      </w:pPr>
      <w:r w:rsidRPr="00017998">
        <w:rPr>
          <w:b/>
          <w:bCs/>
        </w:rPr>
        <w:t>Svar: 25</w:t>
      </w:r>
    </w:p>
    <w:p w14:paraId="385FF3F0" w14:textId="77777777" w:rsidR="00017998" w:rsidRPr="00017998" w:rsidRDefault="00320ECA">
      <w:pPr>
        <w:rPr>
          <w:u w:val="single"/>
        </w:rPr>
      </w:pPr>
      <w:r w:rsidRPr="00017998">
        <w:rPr>
          <w:u w:val="single"/>
        </w:rPr>
        <w:t>Analys:</w:t>
      </w:r>
    </w:p>
    <w:p w14:paraId="2D54162F" w14:textId="3AE17633" w:rsidR="00017998" w:rsidRPr="00017998" w:rsidRDefault="00017998" w:rsidP="00596A5C">
      <w:r w:rsidRPr="00017998">
        <w:t>Med dem här svaren k</w:t>
      </w:r>
      <w:r>
        <w:t>an vi avgör vilka typer av sidor vi ska marknadsföra.</w:t>
      </w:r>
      <w:r w:rsidR="00596A5C">
        <w:t xml:space="preserve"> </w:t>
      </w:r>
      <w:r>
        <w:t>V</w:t>
      </w:r>
      <w:r w:rsidR="0052026A">
        <w:t>i</w:t>
      </w:r>
      <w:r>
        <w:t xml:space="preserve"> borde lägga ett fokus </w:t>
      </w:r>
      <w:r w:rsidR="0052026A">
        <w:t xml:space="preserve">på företagshemsidor men självklart visa att vi kan skapa alla sorters hemsidor. Detta kan vi göra genom en sorts </w:t>
      </w:r>
      <w:r w:rsidR="0052026A" w:rsidRPr="0052026A">
        <w:t>portfolio</w:t>
      </w:r>
      <w:r w:rsidR="0052026A">
        <w:t>, där vi visar andra hemsidor vi har arbetat med.</w:t>
      </w:r>
    </w:p>
    <w:p w14:paraId="58F2928E" w14:textId="7993DBB0" w:rsidR="00C80718" w:rsidRPr="00017998" w:rsidRDefault="00C80718">
      <w:pPr>
        <w:rPr>
          <w:u w:val="single"/>
        </w:rPr>
      </w:pPr>
      <w:r w:rsidRPr="00017998">
        <w:br w:type="page"/>
      </w:r>
    </w:p>
    <w:p w14:paraId="59C0F50E" w14:textId="0447FE47" w:rsidR="00F01E31" w:rsidRPr="005A7152" w:rsidRDefault="00D33318" w:rsidP="00F01E31">
      <w:pPr>
        <w:pStyle w:val="Rubrik3"/>
        <w:rPr>
          <w:lang w:val="en-GB"/>
        </w:rPr>
      </w:pPr>
      <w:r w:rsidRPr="005A7152">
        <w:rPr>
          <w:lang w:val="en-GB"/>
        </w:rPr>
        <w:lastRenderedPageBreak/>
        <w:t>Have you ever created or paid for a website to be made?</w:t>
      </w:r>
    </w:p>
    <w:p w14:paraId="0D2A4A3B" w14:textId="77777777" w:rsidR="006E0995" w:rsidRPr="006E0995" w:rsidRDefault="006E0995" w:rsidP="006E0995">
      <w:pPr>
        <w:rPr>
          <w:b/>
          <w:bCs/>
        </w:rPr>
      </w:pPr>
      <w:r w:rsidRPr="006E0995">
        <w:rPr>
          <w:b/>
          <w:bCs/>
        </w:rPr>
        <w:t>Svar:</w:t>
      </w:r>
      <w:r>
        <w:rPr>
          <w:b/>
          <w:bCs/>
        </w:rPr>
        <w:t xml:space="preserve"> 25</w:t>
      </w:r>
    </w:p>
    <w:p w14:paraId="31E76BA9" w14:textId="77777777" w:rsidR="00D33318" w:rsidRPr="00320ECA" w:rsidRDefault="00D33318" w:rsidP="00D33318">
      <w:pPr>
        <w:rPr>
          <w:u w:val="single"/>
        </w:rPr>
      </w:pPr>
      <w:r w:rsidRPr="00320ECA">
        <w:rPr>
          <w:u w:val="single"/>
        </w:rPr>
        <w:t>Alternativ:</w:t>
      </w:r>
    </w:p>
    <w:p w14:paraId="7A80730F" w14:textId="3F5241D5" w:rsidR="00D33318" w:rsidRPr="005A7152" w:rsidRDefault="00D33318" w:rsidP="00D33318">
      <w:pPr>
        <w:pStyle w:val="Punktlista"/>
        <w:rPr>
          <w:lang w:val="en-GB"/>
        </w:rPr>
      </w:pPr>
      <w:r w:rsidRPr="005A7152">
        <w:rPr>
          <w:lang w:val="en-GB"/>
        </w:rPr>
        <w:t>I have created a website before.</w:t>
      </w:r>
    </w:p>
    <w:p w14:paraId="51B47121" w14:textId="322470D9" w:rsidR="00D33318" w:rsidRPr="005A7152" w:rsidRDefault="00D33318" w:rsidP="00D33318">
      <w:pPr>
        <w:pStyle w:val="Punktlista"/>
        <w:rPr>
          <w:lang w:val="en-GB"/>
        </w:rPr>
      </w:pPr>
      <w:r w:rsidRPr="005A7152">
        <w:rPr>
          <w:lang w:val="en-GB"/>
        </w:rPr>
        <w:t>I have bought a website before.</w:t>
      </w:r>
    </w:p>
    <w:p w14:paraId="3B0A0561" w14:textId="75092B5D" w:rsidR="00D33318" w:rsidRPr="005A7152" w:rsidRDefault="00D33318" w:rsidP="00D33318">
      <w:pPr>
        <w:pStyle w:val="Punktlista"/>
        <w:rPr>
          <w:lang w:val="en-GB"/>
        </w:rPr>
      </w:pPr>
      <w:r w:rsidRPr="005A7152">
        <w:rPr>
          <w:lang w:val="en-GB"/>
        </w:rPr>
        <w:t>I have both bought and made a website before.</w:t>
      </w:r>
    </w:p>
    <w:p w14:paraId="7BD188D7" w14:textId="34E73ACC" w:rsidR="00D33318" w:rsidRDefault="00D33318" w:rsidP="00D33318">
      <w:pPr>
        <w:pStyle w:val="Punktlista"/>
      </w:pPr>
      <w:r w:rsidRPr="00320ECA">
        <w:t>Neither.</w:t>
      </w:r>
    </w:p>
    <w:p w14:paraId="25C785D1" w14:textId="12975E3C" w:rsidR="00320ECA" w:rsidRDefault="006E0995" w:rsidP="00320ECA">
      <w:pPr>
        <w:pStyle w:val="Punktlista"/>
        <w:numPr>
          <w:ilvl w:val="0"/>
          <w:numId w:val="0"/>
        </w:numPr>
        <w:ind w:left="360" w:hanging="360"/>
      </w:pPr>
      <w:r>
        <w:rPr>
          <w:noProof/>
        </w:rPr>
        <w:drawing>
          <wp:inline distT="0" distB="0" distL="0" distR="0" wp14:anchorId="3C3E8969" wp14:editId="41F3FFB4">
            <wp:extent cx="5731510" cy="3543935"/>
            <wp:effectExtent l="0" t="0" r="254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2BAFAA70" w14:textId="77777777" w:rsidR="006E0995" w:rsidRPr="0052026A" w:rsidRDefault="006E0995" w:rsidP="006E0995">
      <w:pPr>
        <w:rPr>
          <w:b/>
          <w:bCs/>
        </w:rPr>
      </w:pPr>
      <w:r w:rsidRPr="0052026A">
        <w:rPr>
          <w:b/>
          <w:bCs/>
        </w:rPr>
        <w:t>Svar: 25</w:t>
      </w:r>
    </w:p>
    <w:p w14:paraId="7B0E6EC9" w14:textId="77777777" w:rsidR="00320ECA" w:rsidRPr="0052026A" w:rsidRDefault="00320ECA" w:rsidP="00320ECA">
      <w:pPr>
        <w:rPr>
          <w:u w:val="single"/>
        </w:rPr>
      </w:pPr>
      <w:r w:rsidRPr="0052026A">
        <w:rPr>
          <w:u w:val="single"/>
        </w:rPr>
        <w:t>Analys:</w:t>
      </w:r>
    </w:p>
    <w:p w14:paraId="39A14630" w14:textId="2BA42603" w:rsidR="00320ECA" w:rsidRPr="0052026A" w:rsidRDefault="0052026A" w:rsidP="0052026A">
      <w:r w:rsidRPr="0052026A">
        <w:t>En stor majoritet</w:t>
      </w:r>
      <w:r>
        <w:t xml:space="preserve"> av enkättagarna har </w:t>
      </w:r>
      <w:r w:rsidR="00CA11CD">
        <w:t xml:space="preserve">ingen erfarenhet att äga, köpa eller skapa en hemsida. Med det borde vi skapa en bra första erfarenhet för våra kunder. Vi måste även ta hänsyn </w:t>
      </w:r>
      <w:r w:rsidR="00596A5C">
        <w:t>till att den låga erfarenheten påverkar resten av enkäten. Då folk till exempel kanske inte förstår kostnaden för en bra hemsidan, medan riktiga kunder så som företag begriper det.</w:t>
      </w:r>
    </w:p>
    <w:p w14:paraId="6093D2AF" w14:textId="77777777" w:rsidR="00C80718" w:rsidRPr="0052026A" w:rsidRDefault="00C80718">
      <w:pPr>
        <w:rPr>
          <w:rFonts w:asciiTheme="majorHAnsi" w:eastAsiaTheme="majorEastAsia" w:hAnsiTheme="majorHAnsi" w:cstheme="majorBidi"/>
          <w:b/>
          <w:bCs/>
          <w:caps/>
          <w:color w:val="555A3C" w:themeColor="accent3" w:themeShade="80"/>
          <w:szCs w:val="24"/>
        </w:rPr>
      </w:pPr>
      <w:r w:rsidRPr="0052026A">
        <w:br w:type="page"/>
      </w:r>
    </w:p>
    <w:p w14:paraId="0301CF79" w14:textId="6CED243B" w:rsidR="00D33318" w:rsidRPr="005A7152" w:rsidRDefault="00D33318" w:rsidP="00F01E31">
      <w:pPr>
        <w:pStyle w:val="Rubrik3"/>
        <w:rPr>
          <w:lang w:val="en-GB"/>
        </w:rPr>
      </w:pPr>
      <w:r w:rsidRPr="005A7152">
        <w:rPr>
          <w:lang w:val="en-GB"/>
        </w:rPr>
        <w:lastRenderedPageBreak/>
        <w:t>What is most important for you during the creation of a website?</w:t>
      </w:r>
    </w:p>
    <w:p w14:paraId="161A0917" w14:textId="77777777" w:rsidR="00D33318" w:rsidRPr="00320ECA" w:rsidRDefault="00D33318" w:rsidP="00D33318">
      <w:pPr>
        <w:rPr>
          <w:u w:val="single"/>
        </w:rPr>
      </w:pPr>
      <w:r w:rsidRPr="00320ECA">
        <w:rPr>
          <w:u w:val="single"/>
        </w:rPr>
        <w:t>Alternativ:</w:t>
      </w:r>
    </w:p>
    <w:p w14:paraId="2974E7E5" w14:textId="693C5A44" w:rsidR="00D33318" w:rsidRPr="00596A5C" w:rsidRDefault="00D33318" w:rsidP="00D33318">
      <w:pPr>
        <w:pStyle w:val="Punktlista"/>
        <w:rPr>
          <w:lang w:val="en-GB"/>
        </w:rPr>
      </w:pPr>
      <w:r w:rsidRPr="00596A5C">
        <w:rPr>
          <w:lang w:val="en-GB"/>
        </w:rPr>
        <w:t>That it is cheap.</w:t>
      </w:r>
    </w:p>
    <w:p w14:paraId="4B5FCEF9" w14:textId="6BC81DF3" w:rsidR="00D33318" w:rsidRPr="00596A5C" w:rsidRDefault="00D33318" w:rsidP="00D33318">
      <w:pPr>
        <w:pStyle w:val="Punktlista"/>
        <w:rPr>
          <w:lang w:val="en-GB"/>
        </w:rPr>
      </w:pPr>
      <w:r w:rsidRPr="00596A5C">
        <w:rPr>
          <w:lang w:val="en-GB"/>
        </w:rPr>
        <w:t>That the website is made and available quickly.</w:t>
      </w:r>
    </w:p>
    <w:p w14:paraId="7731E0AB" w14:textId="2C85D364" w:rsidR="00D33318" w:rsidRPr="00596A5C" w:rsidRDefault="00D33318" w:rsidP="00D33318">
      <w:pPr>
        <w:pStyle w:val="Punktlista"/>
        <w:rPr>
          <w:lang w:val="en-GB"/>
        </w:rPr>
      </w:pPr>
      <w:r w:rsidRPr="00596A5C">
        <w:rPr>
          <w:lang w:val="en-GB"/>
        </w:rPr>
        <w:t>That it is good looking with nice animations.</w:t>
      </w:r>
    </w:p>
    <w:p w14:paraId="250B6890" w14:textId="222A7155" w:rsidR="00D33318" w:rsidRPr="00596A5C" w:rsidRDefault="00D33318" w:rsidP="00D33318">
      <w:pPr>
        <w:pStyle w:val="Punktlista"/>
        <w:rPr>
          <w:lang w:val="en-GB"/>
        </w:rPr>
      </w:pPr>
      <w:r w:rsidRPr="00596A5C">
        <w:rPr>
          <w:lang w:val="en-GB"/>
        </w:rPr>
        <w:t>That it has great functionality.</w:t>
      </w:r>
    </w:p>
    <w:p w14:paraId="514A8A8B" w14:textId="73BCFC91" w:rsidR="00D33318" w:rsidRPr="00596A5C" w:rsidRDefault="00D33318" w:rsidP="00D33318">
      <w:pPr>
        <w:pStyle w:val="Punktlista"/>
        <w:rPr>
          <w:lang w:val="en-GB"/>
        </w:rPr>
      </w:pPr>
      <w:r w:rsidRPr="00596A5C">
        <w:rPr>
          <w:lang w:val="en-GB"/>
        </w:rPr>
        <w:t>Other:</w:t>
      </w:r>
    </w:p>
    <w:p w14:paraId="34324814" w14:textId="4E3BE7BD" w:rsidR="00320ECA" w:rsidRDefault="006E0995" w:rsidP="00320ECA">
      <w:pPr>
        <w:pStyle w:val="Punktlista"/>
        <w:numPr>
          <w:ilvl w:val="0"/>
          <w:numId w:val="0"/>
        </w:numPr>
        <w:ind w:left="360" w:hanging="360"/>
      </w:pPr>
      <w:r>
        <w:rPr>
          <w:noProof/>
        </w:rPr>
        <w:drawing>
          <wp:inline distT="0" distB="0" distL="0" distR="0" wp14:anchorId="19F1EBE7" wp14:editId="10CCFBB9">
            <wp:extent cx="5731510" cy="3543935"/>
            <wp:effectExtent l="0" t="0" r="254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52906B04" w14:textId="58396A89" w:rsidR="006E0995" w:rsidRPr="00596A5C" w:rsidRDefault="006E0995" w:rsidP="006E0995">
      <w:pPr>
        <w:rPr>
          <w:b/>
          <w:bCs/>
        </w:rPr>
      </w:pPr>
      <w:r w:rsidRPr="00596A5C">
        <w:rPr>
          <w:b/>
          <w:bCs/>
        </w:rPr>
        <w:t>Svar: 25</w:t>
      </w:r>
    </w:p>
    <w:p w14:paraId="3D06D321" w14:textId="77777777" w:rsidR="00320ECA" w:rsidRPr="00596A5C" w:rsidRDefault="00320ECA" w:rsidP="00320ECA">
      <w:pPr>
        <w:rPr>
          <w:u w:val="single"/>
        </w:rPr>
      </w:pPr>
      <w:r w:rsidRPr="00596A5C">
        <w:rPr>
          <w:u w:val="single"/>
        </w:rPr>
        <w:t>Analys:</w:t>
      </w:r>
    </w:p>
    <w:p w14:paraId="1AEACEA8" w14:textId="01C24F0F" w:rsidR="00320ECA" w:rsidRPr="004F124C" w:rsidRDefault="004F124C" w:rsidP="00596A5C">
      <w:r w:rsidRPr="004F124C">
        <w:t>De flesta av enkät</w:t>
      </w:r>
      <w:r>
        <w:t>tagarna prioriterar funktionalitet över något annat, detta kan vara en säljpunkt på hemsidan; att vi kan skapa en användarvänlig hemsida som alltid funkar. Att den ska vara billig är även viktigt och är ännu en försäljningspunkt.</w:t>
      </w:r>
    </w:p>
    <w:p w14:paraId="6AFAE901" w14:textId="77777777" w:rsidR="00C80718" w:rsidRPr="004F124C" w:rsidRDefault="00C80718">
      <w:pPr>
        <w:rPr>
          <w:rFonts w:asciiTheme="majorHAnsi" w:eastAsiaTheme="majorEastAsia" w:hAnsiTheme="majorHAnsi" w:cstheme="majorBidi"/>
          <w:b/>
          <w:bCs/>
          <w:caps/>
          <w:color w:val="555A3C" w:themeColor="accent3" w:themeShade="80"/>
          <w:szCs w:val="24"/>
        </w:rPr>
      </w:pPr>
      <w:r w:rsidRPr="004F124C">
        <w:br w:type="page"/>
      </w:r>
    </w:p>
    <w:p w14:paraId="2B85F504" w14:textId="2206691B" w:rsidR="00D33318" w:rsidRPr="005A7152" w:rsidRDefault="00D33318" w:rsidP="00F01E31">
      <w:pPr>
        <w:pStyle w:val="Rubrik3"/>
        <w:rPr>
          <w:lang w:val="en-GB"/>
        </w:rPr>
      </w:pPr>
      <w:r w:rsidRPr="005A7152">
        <w:rPr>
          <w:lang w:val="en-GB"/>
        </w:rPr>
        <w:lastRenderedPageBreak/>
        <w:t>How much would you be willing to pay for a custom website made by a professional web agency?</w:t>
      </w:r>
    </w:p>
    <w:p w14:paraId="7FDB87E6" w14:textId="77777777" w:rsidR="00D33318" w:rsidRPr="00320ECA" w:rsidRDefault="00D33318" w:rsidP="00D33318">
      <w:pPr>
        <w:rPr>
          <w:u w:val="single"/>
        </w:rPr>
      </w:pPr>
      <w:r w:rsidRPr="00320ECA">
        <w:rPr>
          <w:u w:val="single"/>
        </w:rPr>
        <w:t>Alternativ:</w:t>
      </w:r>
    </w:p>
    <w:p w14:paraId="59CFF2CA" w14:textId="1FE98A27" w:rsidR="00D33318" w:rsidRPr="00320ECA" w:rsidRDefault="00D33318" w:rsidP="00D33318">
      <w:pPr>
        <w:pStyle w:val="Punktlista"/>
      </w:pPr>
      <w:r w:rsidRPr="00320ECA">
        <w:t>Under 10 000 kr (1200 USD)</w:t>
      </w:r>
    </w:p>
    <w:p w14:paraId="5D65AAA5" w14:textId="3F32CEA5" w:rsidR="00D33318" w:rsidRPr="00320ECA" w:rsidRDefault="00D33318" w:rsidP="00D33318">
      <w:pPr>
        <w:pStyle w:val="Punktlista"/>
      </w:pPr>
      <w:r w:rsidRPr="00320ECA">
        <w:t>10 000 - 30 000 kr (1200 - 3500 USD)</w:t>
      </w:r>
    </w:p>
    <w:p w14:paraId="1B2E6E94" w14:textId="02FDFA99" w:rsidR="00D33318" w:rsidRPr="00320ECA" w:rsidRDefault="00D33318" w:rsidP="00D33318">
      <w:pPr>
        <w:pStyle w:val="Punktlista"/>
      </w:pPr>
      <w:r w:rsidRPr="00320ECA">
        <w:t>30 000 - 50 000 kr (3500 - 5800 USD)</w:t>
      </w:r>
    </w:p>
    <w:p w14:paraId="64837D2C" w14:textId="2192D632" w:rsidR="00D33318" w:rsidRPr="00320ECA" w:rsidRDefault="00D33318" w:rsidP="00D33318">
      <w:pPr>
        <w:pStyle w:val="Punktlista"/>
      </w:pPr>
      <w:r w:rsidRPr="00320ECA">
        <w:t>50 000 - 70 000 kr (5800 - 8200 USD)</w:t>
      </w:r>
    </w:p>
    <w:p w14:paraId="192FF483" w14:textId="4F389EA6" w:rsidR="00D33318" w:rsidRPr="00320ECA" w:rsidRDefault="00D33318" w:rsidP="00D33318">
      <w:pPr>
        <w:pStyle w:val="Punktlista"/>
      </w:pPr>
      <w:r w:rsidRPr="00320ECA">
        <w:t>70 000 - 100 000 kr (8200 - 12 000 USD)</w:t>
      </w:r>
    </w:p>
    <w:p w14:paraId="4A2B1C9F" w14:textId="49DE797F" w:rsidR="00D33318" w:rsidRDefault="00D33318" w:rsidP="00D33318">
      <w:pPr>
        <w:pStyle w:val="Punktlista"/>
      </w:pPr>
      <w:r w:rsidRPr="00320ECA">
        <w:t>Over 100 000 kr (12000 USD)</w:t>
      </w:r>
    </w:p>
    <w:p w14:paraId="76E7D52D" w14:textId="1534A433" w:rsidR="00320ECA" w:rsidRDefault="006E0995" w:rsidP="00320ECA">
      <w:pPr>
        <w:pStyle w:val="Punktlista"/>
        <w:numPr>
          <w:ilvl w:val="0"/>
          <w:numId w:val="0"/>
        </w:numPr>
        <w:ind w:left="360" w:hanging="360"/>
      </w:pPr>
      <w:r>
        <w:rPr>
          <w:noProof/>
        </w:rPr>
        <w:drawing>
          <wp:inline distT="0" distB="0" distL="0" distR="0" wp14:anchorId="47DD25CD" wp14:editId="18FBBBDB">
            <wp:extent cx="5731510" cy="3543935"/>
            <wp:effectExtent l="0" t="0" r="254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43935"/>
                    </a:xfrm>
                    <a:prstGeom prst="rect">
                      <a:avLst/>
                    </a:prstGeom>
                    <a:noFill/>
                    <a:ln>
                      <a:noFill/>
                    </a:ln>
                  </pic:spPr>
                </pic:pic>
              </a:graphicData>
            </a:graphic>
          </wp:inline>
        </w:drawing>
      </w:r>
    </w:p>
    <w:p w14:paraId="07FEA9DB" w14:textId="30F07E55" w:rsidR="00141924" w:rsidRPr="004F124C" w:rsidRDefault="00141924" w:rsidP="00141924">
      <w:pPr>
        <w:rPr>
          <w:b/>
          <w:bCs/>
        </w:rPr>
      </w:pPr>
      <w:r w:rsidRPr="004F124C">
        <w:rPr>
          <w:b/>
          <w:bCs/>
        </w:rPr>
        <w:t>Svar: 25</w:t>
      </w:r>
    </w:p>
    <w:p w14:paraId="6193F95B" w14:textId="77777777" w:rsidR="00320ECA" w:rsidRPr="004F124C" w:rsidRDefault="00320ECA" w:rsidP="00320ECA">
      <w:pPr>
        <w:rPr>
          <w:u w:val="single"/>
        </w:rPr>
      </w:pPr>
      <w:r w:rsidRPr="004F124C">
        <w:rPr>
          <w:u w:val="single"/>
        </w:rPr>
        <w:t>Analys:</w:t>
      </w:r>
    </w:p>
    <w:p w14:paraId="4B7EFBF0" w14:textId="228A86CF" w:rsidR="00320ECA" w:rsidRPr="004F124C" w:rsidRDefault="004F124C" w:rsidP="004F124C">
      <w:r w:rsidRPr="004F124C">
        <w:t>De</w:t>
      </w:r>
      <w:r>
        <w:t>m här svaren visar en tydlig marknad för hemsidor för ett lågt pris. Men som nämnt förut måste vi ta hänsyn till att de flesta av enkättagarna inte har så mycket erfarenhet för kraven till en hemsida.</w:t>
      </w:r>
    </w:p>
    <w:p w14:paraId="7226BE60" w14:textId="77777777" w:rsidR="00C80718" w:rsidRPr="004F124C" w:rsidRDefault="00C80718">
      <w:pPr>
        <w:rPr>
          <w:rFonts w:asciiTheme="majorHAnsi" w:eastAsiaTheme="majorEastAsia" w:hAnsiTheme="majorHAnsi" w:cstheme="majorBidi"/>
          <w:b/>
          <w:bCs/>
          <w:caps/>
          <w:color w:val="555A3C" w:themeColor="accent3" w:themeShade="80"/>
          <w:szCs w:val="24"/>
        </w:rPr>
      </w:pPr>
      <w:r w:rsidRPr="004F124C">
        <w:br w:type="page"/>
      </w:r>
    </w:p>
    <w:p w14:paraId="77824A4D" w14:textId="36C9AE0B" w:rsidR="00D33318" w:rsidRPr="005A7152" w:rsidRDefault="00D33318" w:rsidP="00F01E31">
      <w:pPr>
        <w:pStyle w:val="Rubrik3"/>
        <w:rPr>
          <w:lang w:val="en-GB"/>
        </w:rPr>
      </w:pPr>
      <w:r w:rsidRPr="005A7152">
        <w:rPr>
          <w:lang w:val="en-GB"/>
        </w:rPr>
        <w:lastRenderedPageBreak/>
        <w:t>According to you, what's the most important aspect for a website?</w:t>
      </w:r>
    </w:p>
    <w:p w14:paraId="4A2B082D" w14:textId="09B1CA88" w:rsidR="00D33318" w:rsidRPr="00320ECA" w:rsidRDefault="00D33318" w:rsidP="00D33318">
      <w:pPr>
        <w:rPr>
          <w:u w:val="single"/>
        </w:rPr>
      </w:pPr>
      <w:r w:rsidRPr="00320ECA">
        <w:rPr>
          <w:u w:val="single"/>
        </w:rPr>
        <w:t>Alternativ:</w:t>
      </w:r>
    </w:p>
    <w:p w14:paraId="379E2CD7" w14:textId="6959440B" w:rsidR="00D33318" w:rsidRDefault="00D33318" w:rsidP="00F01E31">
      <w:pPr>
        <w:pStyle w:val="Punktlista"/>
      </w:pPr>
      <w:r w:rsidRPr="00320ECA">
        <w:t>Egen skrivet svar</w:t>
      </w:r>
    </w:p>
    <w:p w14:paraId="209438DC" w14:textId="77777777" w:rsidR="00141924" w:rsidRDefault="00141924" w:rsidP="00141924">
      <w:pPr>
        <w:pStyle w:val="Punktlista"/>
        <w:numPr>
          <w:ilvl w:val="0"/>
          <w:numId w:val="0"/>
        </w:numPr>
        <w:ind w:left="360"/>
      </w:pPr>
    </w:p>
    <w:tbl>
      <w:tblPr>
        <w:tblW w:w="8841" w:type="dxa"/>
        <w:tblCellMar>
          <w:left w:w="0" w:type="dxa"/>
          <w:right w:w="0" w:type="dxa"/>
        </w:tblCellMar>
        <w:tblLook w:val="04A0" w:firstRow="1" w:lastRow="0" w:firstColumn="1" w:lastColumn="0" w:noHBand="0" w:noVBand="1"/>
      </w:tblPr>
      <w:tblGrid>
        <w:gridCol w:w="8841"/>
      </w:tblGrid>
      <w:tr w:rsidR="00141924" w:rsidRPr="006E0995" w14:paraId="7960B205"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F0146" w14:textId="77777777" w:rsidR="00141924" w:rsidRPr="0097659E" w:rsidRDefault="00141924" w:rsidP="0097659E">
            <w:pPr>
              <w:pStyle w:val="Liststycke"/>
              <w:numPr>
                <w:ilvl w:val="0"/>
                <w:numId w:val="20"/>
              </w:numPr>
              <w:rPr>
                <w:noProof/>
                <w:lang w:eastAsia="sv-SE"/>
              </w:rPr>
            </w:pPr>
            <w:r w:rsidRPr="0097659E">
              <w:rPr>
                <w:noProof/>
                <w:lang w:eastAsia="sv-SE"/>
              </w:rPr>
              <w:t>functionality</w:t>
            </w:r>
          </w:p>
        </w:tc>
      </w:tr>
      <w:tr w:rsidR="00141924" w:rsidRPr="006E0995" w14:paraId="7D16011B"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442DE" w14:textId="77777777" w:rsidR="00141924" w:rsidRPr="0097659E" w:rsidRDefault="00141924" w:rsidP="0097659E">
            <w:pPr>
              <w:pStyle w:val="Liststycke"/>
              <w:numPr>
                <w:ilvl w:val="0"/>
                <w:numId w:val="20"/>
              </w:numPr>
              <w:rPr>
                <w:lang w:eastAsia="sv-SE"/>
              </w:rPr>
            </w:pPr>
            <w:r w:rsidRPr="0097659E">
              <w:rPr>
                <w:lang w:eastAsia="sv-SE"/>
              </w:rPr>
              <w:t>Att den ser professionell ut</w:t>
            </w:r>
          </w:p>
        </w:tc>
      </w:tr>
      <w:tr w:rsidR="00141924" w:rsidRPr="006E0995" w14:paraId="2CB40248"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56D6E" w14:textId="77777777" w:rsidR="00141924" w:rsidRPr="0097659E" w:rsidRDefault="00141924" w:rsidP="0097659E">
            <w:pPr>
              <w:pStyle w:val="Liststycke"/>
              <w:numPr>
                <w:ilvl w:val="0"/>
                <w:numId w:val="20"/>
              </w:numPr>
              <w:rPr>
                <w:lang w:eastAsia="sv-SE"/>
              </w:rPr>
            </w:pPr>
            <w:r w:rsidRPr="0097659E">
              <w:rPr>
                <w:lang w:eastAsia="sv-SE"/>
              </w:rPr>
              <w:t>Sprids fort</w:t>
            </w:r>
          </w:p>
        </w:tc>
      </w:tr>
      <w:tr w:rsidR="00141924" w:rsidRPr="006E0995" w14:paraId="71DEF067"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C85E86" w14:textId="77777777" w:rsidR="00141924" w:rsidRPr="0097659E" w:rsidRDefault="00141924" w:rsidP="0097659E">
            <w:pPr>
              <w:pStyle w:val="Liststycke"/>
              <w:numPr>
                <w:ilvl w:val="0"/>
                <w:numId w:val="20"/>
              </w:numPr>
              <w:rPr>
                <w:lang w:eastAsia="sv-SE"/>
              </w:rPr>
            </w:pPr>
            <w:r w:rsidRPr="0097659E">
              <w:rPr>
                <w:lang w:eastAsia="sv-SE"/>
              </w:rPr>
              <w:t>looks</w:t>
            </w:r>
          </w:p>
        </w:tc>
      </w:tr>
      <w:tr w:rsidR="00141924" w:rsidRPr="006E0995" w14:paraId="37C97B00"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98254" w14:textId="77777777" w:rsidR="00141924" w:rsidRPr="00DA5F80" w:rsidRDefault="00141924" w:rsidP="0097659E">
            <w:pPr>
              <w:pStyle w:val="Liststycke"/>
              <w:numPr>
                <w:ilvl w:val="0"/>
                <w:numId w:val="20"/>
              </w:numPr>
              <w:rPr>
                <w:lang w:val="en-GB" w:eastAsia="sv-SE"/>
              </w:rPr>
            </w:pPr>
            <w:r w:rsidRPr="00DA5F80">
              <w:rPr>
                <w:lang w:val="en-GB" w:eastAsia="sv-SE"/>
              </w:rPr>
              <w:t>The first impression</w:t>
            </w:r>
          </w:p>
        </w:tc>
      </w:tr>
      <w:tr w:rsidR="00141924" w:rsidRPr="00822C42" w14:paraId="2900126D"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08877" w14:textId="77777777" w:rsidR="00141924" w:rsidRPr="0097659E" w:rsidRDefault="00141924" w:rsidP="0097659E">
            <w:pPr>
              <w:pStyle w:val="Liststycke"/>
              <w:numPr>
                <w:ilvl w:val="0"/>
                <w:numId w:val="20"/>
              </w:numPr>
              <w:rPr>
                <w:lang w:val="en-GB" w:eastAsia="sv-SE"/>
              </w:rPr>
            </w:pPr>
            <w:r w:rsidRPr="0097659E">
              <w:rPr>
                <w:lang w:val="en-GB" w:eastAsia="sv-SE"/>
              </w:rPr>
              <w:t>I want it on the internet in less than a week</w:t>
            </w:r>
          </w:p>
        </w:tc>
      </w:tr>
      <w:tr w:rsidR="00141924" w:rsidRPr="006E0995" w14:paraId="734F4EC8"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FA73C" w14:textId="77777777" w:rsidR="00141924" w:rsidRPr="0097659E" w:rsidRDefault="00141924" w:rsidP="0097659E">
            <w:pPr>
              <w:pStyle w:val="Liststycke"/>
              <w:numPr>
                <w:ilvl w:val="0"/>
                <w:numId w:val="20"/>
              </w:numPr>
              <w:rPr>
                <w:lang w:eastAsia="sv-SE"/>
              </w:rPr>
            </w:pPr>
            <w:r w:rsidRPr="0097659E">
              <w:rPr>
                <w:lang w:eastAsia="sv-SE"/>
              </w:rPr>
              <w:t>Jag vill att den ska vara ögonfångande</w:t>
            </w:r>
          </w:p>
        </w:tc>
      </w:tr>
      <w:tr w:rsidR="00141924" w:rsidRPr="006E0995" w14:paraId="22FB5098"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8E5262" w14:textId="77777777" w:rsidR="00141924" w:rsidRPr="0097659E" w:rsidRDefault="00141924" w:rsidP="0097659E">
            <w:pPr>
              <w:pStyle w:val="Liststycke"/>
              <w:numPr>
                <w:ilvl w:val="0"/>
                <w:numId w:val="20"/>
              </w:numPr>
              <w:rPr>
                <w:noProof/>
                <w:lang w:eastAsia="sv-SE"/>
              </w:rPr>
            </w:pPr>
            <w:r w:rsidRPr="0097659E">
              <w:rPr>
                <w:noProof/>
                <w:lang w:eastAsia="sv-SE"/>
              </w:rPr>
              <w:t>That it doesn't break</w:t>
            </w:r>
          </w:p>
        </w:tc>
      </w:tr>
      <w:tr w:rsidR="00141924" w:rsidRPr="006E0995" w14:paraId="719EC5C0"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FACA4" w14:textId="77777777" w:rsidR="00141924" w:rsidRPr="0097659E" w:rsidRDefault="00141924" w:rsidP="0097659E">
            <w:pPr>
              <w:pStyle w:val="Liststycke"/>
              <w:numPr>
                <w:ilvl w:val="0"/>
                <w:numId w:val="20"/>
              </w:numPr>
              <w:rPr>
                <w:lang w:eastAsia="sv-SE"/>
              </w:rPr>
            </w:pPr>
            <w:r w:rsidRPr="0097659E">
              <w:rPr>
                <w:lang w:eastAsia="sv-SE"/>
              </w:rPr>
              <w:t>enkelt att navigera</w:t>
            </w:r>
          </w:p>
        </w:tc>
      </w:tr>
      <w:tr w:rsidR="00141924" w:rsidRPr="00822C42" w14:paraId="10D5ED15"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153D19" w14:textId="77777777" w:rsidR="00141924" w:rsidRPr="0097659E" w:rsidRDefault="00141924" w:rsidP="0097659E">
            <w:pPr>
              <w:pStyle w:val="Liststycke"/>
              <w:numPr>
                <w:ilvl w:val="0"/>
                <w:numId w:val="20"/>
              </w:numPr>
              <w:rPr>
                <w:lang w:val="en-GB" w:eastAsia="sv-SE"/>
              </w:rPr>
            </w:pPr>
            <w:r w:rsidRPr="0097659E">
              <w:rPr>
                <w:lang w:val="en-GB" w:eastAsia="sv-SE"/>
              </w:rPr>
              <w:t>That it looks the way I want it to</w:t>
            </w:r>
          </w:p>
        </w:tc>
      </w:tr>
      <w:tr w:rsidR="00141924" w:rsidRPr="006E0995" w14:paraId="475A2C10" w14:textId="77777777" w:rsidTr="008617AD">
        <w:trPr>
          <w:trHeight w:val="33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501FC" w14:textId="77777777" w:rsidR="00141924" w:rsidRPr="0097659E" w:rsidRDefault="00141924" w:rsidP="0097659E">
            <w:pPr>
              <w:pStyle w:val="Liststycke"/>
              <w:numPr>
                <w:ilvl w:val="0"/>
                <w:numId w:val="20"/>
              </w:numPr>
              <w:rPr>
                <w:lang w:eastAsia="sv-SE"/>
              </w:rPr>
            </w:pPr>
            <w:r w:rsidRPr="0097659E">
              <w:rPr>
                <w:lang w:eastAsia="sv-SE"/>
              </w:rPr>
              <w:t>Den ska vara tillgänglig 24/7</w:t>
            </w:r>
          </w:p>
        </w:tc>
      </w:tr>
    </w:tbl>
    <w:p w14:paraId="0F47CCD3" w14:textId="5D876CB3" w:rsidR="00320ECA" w:rsidRDefault="00320ECA" w:rsidP="00320ECA">
      <w:pPr>
        <w:pStyle w:val="Punktlista"/>
        <w:numPr>
          <w:ilvl w:val="0"/>
          <w:numId w:val="0"/>
        </w:numPr>
        <w:ind w:left="360" w:hanging="360"/>
      </w:pPr>
    </w:p>
    <w:p w14:paraId="2F61F5D5" w14:textId="07FF696B" w:rsidR="006E0995" w:rsidRPr="006E0995" w:rsidRDefault="006E0995" w:rsidP="006E0995">
      <w:pPr>
        <w:rPr>
          <w:b/>
          <w:bCs/>
        </w:rPr>
      </w:pPr>
      <w:r w:rsidRPr="006E0995">
        <w:rPr>
          <w:b/>
          <w:bCs/>
        </w:rPr>
        <w:t>Svar:</w:t>
      </w:r>
      <w:r>
        <w:rPr>
          <w:b/>
          <w:bCs/>
        </w:rPr>
        <w:t xml:space="preserve"> 1</w:t>
      </w:r>
      <w:r w:rsidR="0097659E">
        <w:rPr>
          <w:b/>
          <w:bCs/>
        </w:rPr>
        <w:t>1</w:t>
      </w:r>
    </w:p>
    <w:p w14:paraId="5BB56420" w14:textId="1241B9ED" w:rsidR="00320ECA" w:rsidRDefault="00320ECA" w:rsidP="00320ECA">
      <w:pPr>
        <w:rPr>
          <w:u w:val="single"/>
        </w:rPr>
      </w:pPr>
      <w:r w:rsidRPr="00320ECA">
        <w:rPr>
          <w:u w:val="single"/>
        </w:rPr>
        <w:t>Analys:</w:t>
      </w:r>
    </w:p>
    <w:p w14:paraId="7E868539" w14:textId="06AA12AE" w:rsidR="006E0995" w:rsidRPr="00320ECA" w:rsidRDefault="0097659E" w:rsidP="006E0995">
      <w:r>
        <w:t xml:space="preserve">Till sist har vi en fråga som ger oss några </w:t>
      </w:r>
      <w:r w:rsidR="00014550">
        <w:t>viktiga tips för vad som är viktigt för sidan. Svar som #7 och #9 kan vara bra att tänka på. Svar #11 ger oss idéer till en ny service, företaget kanske ska marknadsföra en server hosting service för hemsidor som vi skapar.</w:t>
      </w:r>
    </w:p>
    <w:p w14:paraId="42AC0129" w14:textId="77777777" w:rsidR="00320ECA" w:rsidRPr="00320ECA" w:rsidRDefault="00320ECA" w:rsidP="00320ECA">
      <w:pPr>
        <w:pStyle w:val="Punktlista"/>
        <w:numPr>
          <w:ilvl w:val="0"/>
          <w:numId w:val="0"/>
        </w:numPr>
        <w:ind w:left="360" w:hanging="360"/>
      </w:pPr>
    </w:p>
    <w:p w14:paraId="7E7D776E" w14:textId="77777777" w:rsidR="00C80718" w:rsidRDefault="00C80718">
      <w:pPr>
        <w:rPr>
          <w:rFonts w:ascii="Libre Baskerville" w:eastAsiaTheme="majorEastAsia" w:hAnsi="Libre Baskerville" w:cstheme="majorBidi"/>
          <w:b/>
          <w:bCs/>
          <w:caps/>
          <w:color w:val="007873" w:themeColor="accent2" w:themeShade="BF"/>
          <w:spacing w:val="20"/>
          <w:szCs w:val="24"/>
        </w:rPr>
      </w:pPr>
      <w:r>
        <w:br w:type="page"/>
      </w:r>
    </w:p>
    <w:p w14:paraId="708642D7" w14:textId="77777777" w:rsidR="003E1221" w:rsidRDefault="003E1221" w:rsidP="003E1221">
      <w:pPr>
        <w:pStyle w:val="Rubrik2"/>
      </w:pPr>
      <w:r>
        <w:lastRenderedPageBreak/>
        <w:t>Personas</w:t>
      </w:r>
    </w:p>
    <w:p w14:paraId="659282AF" w14:textId="781D694C" w:rsidR="003E1221" w:rsidRDefault="003E1221" w:rsidP="003E1221"/>
    <w:p w14:paraId="1B5D769B" w14:textId="7CB92172" w:rsidR="00C325F9" w:rsidRPr="002C4B0F" w:rsidRDefault="00822C42" w:rsidP="002C4B0F">
      <w:pPr>
        <w:pStyle w:val="Rubrik3"/>
        <w:rPr>
          <w:sz w:val="32"/>
          <w:szCs w:val="32"/>
        </w:rPr>
      </w:pPr>
      <w:r>
        <w:rPr>
          <w:noProof/>
        </w:rPr>
        <w:drawing>
          <wp:anchor distT="0" distB="0" distL="114300" distR="114300" simplePos="0" relativeHeight="251658240" behindDoc="0" locked="0" layoutInCell="1" allowOverlap="1" wp14:anchorId="7CDBB2E4" wp14:editId="4FA5BCA6">
            <wp:simplePos x="0" y="0"/>
            <wp:positionH relativeFrom="column">
              <wp:posOffset>0</wp:posOffset>
            </wp:positionH>
            <wp:positionV relativeFrom="paragraph">
              <wp:posOffset>154305</wp:posOffset>
            </wp:positionV>
            <wp:extent cx="1971675" cy="1971675"/>
            <wp:effectExtent l="0" t="0" r="9525" b="9525"/>
            <wp:wrapSquare wrapText="bothSides"/>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anchor>
        </w:drawing>
      </w:r>
      <w:r w:rsidR="002C4B0F">
        <w:rPr>
          <w:sz w:val="32"/>
          <w:szCs w:val="32"/>
        </w:rPr>
        <w:t>Karl Rikardsson</w:t>
      </w:r>
    </w:p>
    <w:p w14:paraId="210F8807" w14:textId="5D96C965" w:rsidR="002C4B0F" w:rsidRDefault="002C4B0F" w:rsidP="003E1221">
      <w:pPr>
        <w:rPr>
          <w:rFonts w:ascii="Gotham" w:hAnsi="Gotham"/>
          <w:b/>
          <w:bCs/>
        </w:rPr>
      </w:pPr>
      <w:r w:rsidRPr="002C4B0F">
        <w:rPr>
          <w:rFonts w:ascii="Gotham" w:hAnsi="Gotham"/>
          <w:b/>
          <w:bCs/>
        </w:rPr>
        <w:t>Företagsägare</w:t>
      </w:r>
    </w:p>
    <w:p w14:paraId="5E4E57AD" w14:textId="2E125249" w:rsidR="002C4B0F" w:rsidRDefault="002C4B0F" w:rsidP="003E1221">
      <w:pPr>
        <w:rPr>
          <w:rFonts w:ascii="Gotham" w:hAnsi="Gotham"/>
          <w:b/>
          <w:bCs/>
        </w:rPr>
      </w:pPr>
    </w:p>
    <w:p w14:paraId="145EDF44" w14:textId="54559E5C" w:rsidR="002C4B0F" w:rsidRDefault="002C4B0F" w:rsidP="002C4B0F">
      <w:pPr>
        <w:spacing w:line="360" w:lineRule="auto"/>
        <w:rPr>
          <w:rFonts w:ascii="Gotham" w:hAnsi="Gotham"/>
        </w:rPr>
      </w:pPr>
      <w:r>
        <w:rPr>
          <w:rFonts w:ascii="Gotham" w:hAnsi="Gotham"/>
        </w:rPr>
        <w:t>UTBILDNING</w:t>
      </w:r>
      <w:r>
        <w:rPr>
          <w:rFonts w:ascii="Gotham" w:hAnsi="Gotham"/>
        </w:rPr>
        <w:tab/>
      </w:r>
      <w:r>
        <w:rPr>
          <w:rFonts w:ascii="Gotham" w:hAnsi="Gotham"/>
        </w:rPr>
        <w:tab/>
      </w:r>
      <w:r>
        <w:rPr>
          <w:rFonts w:ascii="Gotham" w:hAnsi="Gotham"/>
        </w:rPr>
        <w:tab/>
        <w:t>Civilekonom</w:t>
      </w:r>
    </w:p>
    <w:p w14:paraId="4B0B10B4" w14:textId="23FFEA5D" w:rsidR="002C4B0F" w:rsidRDefault="002C4B0F" w:rsidP="002C4B0F">
      <w:pPr>
        <w:spacing w:line="360" w:lineRule="auto"/>
        <w:rPr>
          <w:rFonts w:ascii="Gotham" w:hAnsi="Gotham"/>
        </w:rPr>
      </w:pPr>
      <w:r>
        <w:rPr>
          <w:rFonts w:ascii="Gotham" w:hAnsi="Gotham"/>
        </w:rPr>
        <w:t>ERFARENHET</w:t>
      </w:r>
      <w:r>
        <w:rPr>
          <w:rFonts w:ascii="Gotham" w:hAnsi="Gotham"/>
        </w:rPr>
        <w:tab/>
      </w:r>
      <w:r>
        <w:rPr>
          <w:rFonts w:ascii="Gotham" w:hAnsi="Gotham"/>
        </w:rPr>
        <w:tab/>
      </w:r>
      <w:r>
        <w:rPr>
          <w:rFonts w:ascii="Gotham" w:hAnsi="Gotham"/>
        </w:rPr>
        <w:tab/>
        <w:t>15 år</w:t>
      </w:r>
    </w:p>
    <w:p w14:paraId="5032E5A7" w14:textId="702D828C" w:rsidR="002C4B0F" w:rsidRDefault="002C4B0F" w:rsidP="002C4B0F">
      <w:pPr>
        <w:spacing w:line="360" w:lineRule="auto"/>
        <w:rPr>
          <w:rFonts w:ascii="Gotham" w:hAnsi="Gotham"/>
        </w:rPr>
      </w:pPr>
      <w:r>
        <w:rPr>
          <w:rFonts w:ascii="Gotham" w:hAnsi="Gotham"/>
        </w:rPr>
        <w:t>ÅLDER</w:t>
      </w:r>
      <w:r>
        <w:rPr>
          <w:rFonts w:ascii="Gotham" w:hAnsi="Gotham"/>
        </w:rPr>
        <w:tab/>
      </w:r>
      <w:r>
        <w:rPr>
          <w:rFonts w:ascii="Gotham" w:hAnsi="Gotham"/>
        </w:rPr>
        <w:tab/>
      </w:r>
      <w:r>
        <w:rPr>
          <w:rFonts w:ascii="Gotham" w:hAnsi="Gotham"/>
        </w:rPr>
        <w:tab/>
      </w:r>
      <w:r>
        <w:rPr>
          <w:rFonts w:ascii="Gotham" w:hAnsi="Gotham"/>
        </w:rPr>
        <w:tab/>
        <w:t>53 år</w:t>
      </w:r>
    </w:p>
    <w:p w14:paraId="5B01DA03" w14:textId="77777777" w:rsidR="002C4B0F" w:rsidRDefault="002C4B0F" w:rsidP="002C4B0F">
      <w:pPr>
        <w:spacing w:line="360" w:lineRule="auto"/>
        <w:rPr>
          <w:rFonts w:ascii="Gotham" w:hAnsi="Gotham"/>
        </w:rPr>
      </w:pPr>
      <w:r>
        <w:rPr>
          <w:rFonts w:ascii="Gotham" w:hAnsi="Gotham"/>
        </w:rPr>
        <w:t>FAMILJ</w:t>
      </w:r>
      <w:r>
        <w:rPr>
          <w:rFonts w:ascii="Gotham" w:hAnsi="Gotham"/>
        </w:rPr>
        <w:tab/>
      </w:r>
      <w:r>
        <w:rPr>
          <w:rFonts w:ascii="Gotham" w:hAnsi="Gotham"/>
        </w:rPr>
        <w:tab/>
      </w:r>
      <w:r>
        <w:rPr>
          <w:rFonts w:ascii="Gotham" w:hAnsi="Gotham"/>
        </w:rPr>
        <w:tab/>
      </w:r>
      <w:r>
        <w:rPr>
          <w:rFonts w:ascii="Gotham" w:hAnsi="Gotham"/>
        </w:rPr>
        <w:tab/>
        <w:t>Gift, 2 barn</w:t>
      </w:r>
    </w:p>
    <w:p w14:paraId="6D1BC3B4" w14:textId="77777777" w:rsidR="002C4B0F" w:rsidRDefault="002C4B0F" w:rsidP="002C4B0F">
      <w:pPr>
        <w:pStyle w:val="Rubrik4"/>
      </w:pPr>
    </w:p>
    <w:p w14:paraId="09BEFE75" w14:textId="4736D29A" w:rsidR="002C4B0F" w:rsidRDefault="002C4B0F" w:rsidP="002C4B0F">
      <w:pPr>
        <w:pStyle w:val="Rubrik4"/>
      </w:pPr>
      <w:r>
        <w:t>FÖRETAGSSTORLEK</w:t>
      </w:r>
      <w:r w:rsidR="00822C42" w:rsidRPr="00822C42">
        <w:t xml:space="preserve"> </w:t>
      </w:r>
      <w:r w:rsidR="00822C42">
        <w:tab/>
      </w:r>
      <w:r w:rsidR="00822C42">
        <w:tab/>
      </w:r>
      <w:r w:rsidR="00822C42">
        <w:tab/>
      </w:r>
      <w:r w:rsidR="00822C42">
        <w:tab/>
      </w:r>
      <w:r w:rsidR="00822C42">
        <w:tab/>
      </w:r>
      <w:r w:rsidR="00822C42">
        <w:tab/>
      </w:r>
      <w:r w:rsidR="00822C42">
        <w:tab/>
      </w:r>
      <w:r w:rsidR="00822C42">
        <w:tab/>
        <w:t xml:space="preserve">          </w:t>
      </w:r>
      <w:r w:rsidR="00822C42">
        <w:t>ANSVAR</w:t>
      </w:r>
    </w:p>
    <w:p w14:paraId="5695B465" w14:textId="42902FE0" w:rsidR="002C4B0F" w:rsidRPr="002C4B0F" w:rsidRDefault="003A432A" w:rsidP="002C4B0F">
      <w:r>
        <w:rPr>
          <w:noProof/>
        </w:rPr>
        <w:drawing>
          <wp:inline distT="0" distB="0" distL="0" distR="0" wp14:anchorId="2960BE82" wp14:editId="1DA51087">
            <wp:extent cx="2743200" cy="798769"/>
            <wp:effectExtent l="0" t="0" r="0" b="190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75057" cy="866282"/>
                    </a:xfrm>
                    <a:prstGeom prst="rect">
                      <a:avLst/>
                    </a:prstGeom>
                    <a:noFill/>
                    <a:ln>
                      <a:noFill/>
                    </a:ln>
                  </pic:spPr>
                </pic:pic>
              </a:graphicData>
            </a:graphic>
          </wp:inline>
        </w:drawing>
      </w:r>
      <w:r w:rsidR="00822C42">
        <w:rPr>
          <w:noProof/>
        </w:rPr>
        <w:drawing>
          <wp:inline distT="0" distB="0" distL="0" distR="0" wp14:anchorId="6D0DF16F" wp14:editId="155377C3">
            <wp:extent cx="2714625" cy="790449"/>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4712" cy="860358"/>
                    </a:xfrm>
                    <a:prstGeom prst="rect">
                      <a:avLst/>
                    </a:prstGeom>
                    <a:noFill/>
                    <a:ln>
                      <a:noFill/>
                    </a:ln>
                  </pic:spPr>
                </pic:pic>
              </a:graphicData>
            </a:graphic>
          </wp:inline>
        </w:drawing>
      </w:r>
    </w:p>
    <w:p w14:paraId="4F344A43" w14:textId="77777777" w:rsidR="00822C42" w:rsidRDefault="00822C42" w:rsidP="002C4B0F">
      <w:pPr>
        <w:pStyle w:val="Rubrik4"/>
      </w:pPr>
    </w:p>
    <w:p w14:paraId="2038BB00" w14:textId="60664A11" w:rsidR="002C4B0F" w:rsidRDefault="002C4B0F" w:rsidP="002C4B0F">
      <w:pPr>
        <w:pStyle w:val="Rubrik4"/>
      </w:pPr>
      <w:r>
        <w:t>SYSSELSÄTTNING</w:t>
      </w:r>
      <w:r w:rsidR="00822C42" w:rsidRPr="00822C42">
        <w:t xml:space="preserve"> </w:t>
      </w:r>
      <w:r w:rsidR="00822C42">
        <w:tab/>
      </w:r>
      <w:r w:rsidR="00822C42">
        <w:tab/>
      </w:r>
      <w:r w:rsidR="00822C42">
        <w:tab/>
      </w:r>
      <w:r w:rsidR="00822C42">
        <w:tab/>
      </w:r>
      <w:r w:rsidR="00822C42">
        <w:tab/>
        <w:t xml:space="preserve">    </w:t>
      </w:r>
      <w:r w:rsidR="00822C42">
        <w:t>WEBBUTVECKLINGS ERFARENHET</w:t>
      </w:r>
    </w:p>
    <w:p w14:paraId="082C6E5D" w14:textId="03DB688B" w:rsidR="002C4B0F" w:rsidRDefault="003A432A" w:rsidP="002C4B0F">
      <w:pPr>
        <w:pStyle w:val="Rubrik4"/>
      </w:pPr>
      <w:r>
        <w:rPr>
          <w:noProof/>
        </w:rPr>
        <w:drawing>
          <wp:inline distT="0" distB="0" distL="0" distR="0" wp14:anchorId="33200636" wp14:editId="4A557E81">
            <wp:extent cx="2743200" cy="798769"/>
            <wp:effectExtent l="0" t="0" r="0" b="190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0607" cy="856250"/>
                    </a:xfrm>
                    <a:prstGeom prst="rect">
                      <a:avLst/>
                    </a:prstGeom>
                    <a:noFill/>
                    <a:ln>
                      <a:noFill/>
                    </a:ln>
                  </pic:spPr>
                </pic:pic>
              </a:graphicData>
            </a:graphic>
          </wp:inline>
        </w:drawing>
      </w:r>
      <w:r w:rsidR="00822C42">
        <w:rPr>
          <w:noProof/>
        </w:rPr>
        <w:drawing>
          <wp:inline distT="0" distB="0" distL="0" distR="0" wp14:anchorId="134656F1" wp14:editId="448EFB41">
            <wp:extent cx="2714625" cy="790448"/>
            <wp:effectExtent l="0" t="0" r="0" b="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6810" cy="884262"/>
                    </a:xfrm>
                    <a:prstGeom prst="rect">
                      <a:avLst/>
                    </a:prstGeom>
                    <a:noFill/>
                    <a:ln>
                      <a:noFill/>
                    </a:ln>
                  </pic:spPr>
                </pic:pic>
              </a:graphicData>
            </a:graphic>
          </wp:inline>
        </w:drawing>
      </w:r>
    </w:p>
    <w:p w14:paraId="5F1B22A4" w14:textId="0F51B466" w:rsidR="00822C42" w:rsidRDefault="00822C42" w:rsidP="002C4B0F">
      <w:pPr>
        <w:pStyle w:val="Rubrik4"/>
      </w:pPr>
      <w:r>
        <w:t>OM KARL</w:t>
      </w:r>
    </w:p>
    <w:p w14:paraId="3F2244AB" w14:textId="15B83589" w:rsidR="00822C42" w:rsidRDefault="00822C42" w:rsidP="00822C42">
      <w:r>
        <w:t>En driftig företagsägare</w:t>
      </w:r>
      <w:r w:rsidR="009F44B1">
        <w:t xml:space="preserve"> som behöver uppdatera hans gamla företagssida. Han spenderar mycket tid på jobbet och behöver förbättra sin marknadsföring. En snabb och proffsig lösning är allt han behöver, han är den perfekta kunden för Deliver.</w:t>
      </w:r>
    </w:p>
    <w:p w14:paraId="59221EAD" w14:textId="41CF8FBE" w:rsidR="009F44B1" w:rsidRPr="00822C42" w:rsidRDefault="009F44B1" w:rsidP="00822C42"/>
    <w:p w14:paraId="6BE9C351" w14:textId="77777777" w:rsidR="00030C66" w:rsidRDefault="00030C66" w:rsidP="002C4B0F">
      <w:pPr>
        <w:pStyle w:val="Rubrik4"/>
      </w:pPr>
      <w:r>
        <w:rPr>
          <w:noProof/>
        </w:rPr>
        <mc:AlternateContent>
          <mc:Choice Requires="wps">
            <w:drawing>
              <wp:anchor distT="45720" distB="45720" distL="114300" distR="114300" simplePos="0" relativeHeight="251660288" behindDoc="0" locked="0" layoutInCell="1" allowOverlap="1" wp14:anchorId="52FC7B03" wp14:editId="206AECD6">
                <wp:simplePos x="0" y="0"/>
                <wp:positionH relativeFrom="column">
                  <wp:posOffset>2578735</wp:posOffset>
                </wp:positionH>
                <wp:positionV relativeFrom="paragraph">
                  <wp:posOffset>37465</wp:posOffset>
                </wp:positionV>
                <wp:extent cx="2879090" cy="2409825"/>
                <wp:effectExtent l="0" t="0" r="0" b="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90" cy="2409825"/>
                        </a:xfrm>
                        <a:prstGeom prst="rect">
                          <a:avLst/>
                        </a:prstGeom>
                        <a:noFill/>
                        <a:ln w="9525">
                          <a:noFill/>
                          <a:miter lim="800000"/>
                          <a:headEnd/>
                          <a:tailEnd/>
                        </a:ln>
                      </wps:spPr>
                      <wps:txbx>
                        <w:txbxContent>
                          <w:p w14:paraId="3CB6543B" w14:textId="06D1E567" w:rsidR="00030C66" w:rsidRDefault="00030C66" w:rsidP="00030C66">
                            <w:pPr>
                              <w:pStyle w:val="Rubrik4"/>
                            </w:pPr>
                            <w:r>
                              <w:t>MÅL</w:t>
                            </w:r>
                          </w:p>
                          <w:p w14:paraId="3D5A41E9" w14:textId="425640CD" w:rsidR="00030C66" w:rsidRDefault="00030C66" w:rsidP="00030C66">
                            <w:pPr>
                              <w:pStyle w:val="Punktlista"/>
                            </w:pPr>
                            <w:r>
                              <w:t>Att driva sitt företag framåt, flera kunder och bättre intäkter.</w:t>
                            </w:r>
                          </w:p>
                          <w:p w14:paraId="0200CFD8" w14:textId="11A93F2C" w:rsidR="00030C66" w:rsidRDefault="00030C66" w:rsidP="00030C66">
                            <w:pPr>
                              <w:pStyle w:val="Punktlista"/>
                            </w:pPr>
                            <w:r>
                              <w:t>Tydliga resultat och bevisad förbättring</w:t>
                            </w:r>
                            <w:r w:rsidR="00DA5F80">
                              <w:t>.</w:t>
                            </w:r>
                          </w:p>
                          <w:p w14:paraId="0B578D9F" w14:textId="24E92B64" w:rsidR="00030C66" w:rsidRDefault="00030C66" w:rsidP="00030C66">
                            <w:pPr>
                              <w:pStyle w:val="Punktlista"/>
                            </w:pPr>
                            <w:r>
                              <w:t>Att hålla en budget</w:t>
                            </w:r>
                            <w:r w:rsidR="00DA5F80">
                              <w:t>.</w:t>
                            </w:r>
                          </w:p>
                          <w:p w14:paraId="20325BD8" w14:textId="58720891" w:rsidR="00DA5F80" w:rsidRPr="00030C66" w:rsidRDefault="00DA5F80" w:rsidP="00030C66">
                            <w:pPr>
                              <w:pStyle w:val="Punktlista"/>
                            </w:pPr>
                            <w:r>
                              <w:t>Vill modernisera och säkerställa företagets plats i framtidens marknad.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C7B03" id="_x0000_t202" coordsize="21600,21600" o:spt="202" path="m,l,21600r21600,l21600,xe">
                <v:stroke joinstyle="miter"/>
                <v:path gradientshapeok="t" o:connecttype="rect"/>
              </v:shapetype>
              <v:shape id="Textruta 2" o:spid="_x0000_s1026" type="#_x0000_t202" style="position:absolute;margin-left:203.05pt;margin-top:2.95pt;width:226.7pt;height:189.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" filled="f" stroked="f">
                <v:textbox>
                  <w:txbxContent>
                    <w:p w14:paraId="3CB6543B" w14:textId="06D1E567" w:rsidR="00030C66" w:rsidRDefault="00030C66" w:rsidP="00030C66">
                      <w:pPr>
                        <w:pStyle w:val="Rubrik4"/>
                      </w:pPr>
                      <w:r>
                        <w:t>MÅL</w:t>
                      </w:r>
                    </w:p>
                    <w:p w14:paraId="3D5A41E9" w14:textId="425640CD" w:rsidR="00030C66" w:rsidRDefault="00030C66" w:rsidP="00030C66">
                      <w:pPr>
                        <w:pStyle w:val="Punktlista"/>
                      </w:pPr>
                      <w:r>
                        <w:t>Att driva sitt företag framåt, flera kunder och bättre intäkter.</w:t>
                      </w:r>
                    </w:p>
                    <w:p w14:paraId="0200CFD8" w14:textId="11A93F2C" w:rsidR="00030C66" w:rsidRDefault="00030C66" w:rsidP="00030C66">
                      <w:pPr>
                        <w:pStyle w:val="Punktlista"/>
                      </w:pPr>
                      <w:r>
                        <w:t>Tydliga resultat och bevisad förbättring</w:t>
                      </w:r>
                      <w:r w:rsidR="00DA5F80">
                        <w:t>.</w:t>
                      </w:r>
                    </w:p>
                    <w:p w14:paraId="0B578D9F" w14:textId="24E92B64" w:rsidR="00030C66" w:rsidRDefault="00030C66" w:rsidP="00030C66">
                      <w:pPr>
                        <w:pStyle w:val="Punktlista"/>
                      </w:pPr>
                      <w:r>
                        <w:t>Att hålla en budget</w:t>
                      </w:r>
                      <w:r w:rsidR="00DA5F80">
                        <w:t>.</w:t>
                      </w:r>
                    </w:p>
                    <w:p w14:paraId="20325BD8" w14:textId="58720891" w:rsidR="00DA5F80" w:rsidRPr="00030C66" w:rsidRDefault="00DA5F80" w:rsidP="00030C66">
                      <w:pPr>
                        <w:pStyle w:val="Punktlista"/>
                      </w:pPr>
                      <w:r>
                        <w:t>Vill modernisera och säkerställa företagets plats i framtidens marknad.</w:t>
                      </w:r>
                    </w:p>
                  </w:txbxContent>
                </v:textbox>
                <w10:wrap type="square"/>
              </v:shape>
            </w:pict>
          </mc:Fallback>
        </mc:AlternateContent>
      </w:r>
      <w:r w:rsidR="009F44B1">
        <w:t>PROFIL</w:t>
      </w:r>
    </w:p>
    <w:p w14:paraId="4E577DF7" w14:textId="2C72CBBE" w:rsidR="00030C66" w:rsidRDefault="00030C66" w:rsidP="00030C66">
      <w:pPr>
        <w:pStyle w:val="Punktlista"/>
      </w:pPr>
      <w:r>
        <w:t>Ansvarig för företagets framgång</w:t>
      </w:r>
    </w:p>
    <w:p w14:paraId="4AFF00EE" w14:textId="7DA1F9DE" w:rsidR="00030C66" w:rsidRDefault="00030C66" w:rsidP="00030C66">
      <w:pPr>
        <w:pStyle w:val="Punktlista"/>
      </w:pPr>
      <w:r>
        <w:t>Inte så ”tech savvy” men har ett öga för vad som är snyggt.</w:t>
      </w:r>
    </w:p>
    <w:p w14:paraId="6852FB23" w14:textId="29BF81D6" w:rsidR="00030C66" w:rsidRDefault="00030C66" w:rsidP="00030C66">
      <w:pPr>
        <w:pStyle w:val="Punktlista"/>
      </w:pPr>
      <w:r>
        <w:t>Ansvarar för ett team av cirka 30 - 50 anställda</w:t>
      </w:r>
    </w:p>
    <w:p w14:paraId="32E4BC72" w14:textId="70A67206" w:rsidR="00DA5F80" w:rsidRDefault="00DA5F80" w:rsidP="00030C66">
      <w:pPr>
        <w:pStyle w:val="Punktlista"/>
      </w:pPr>
      <w:r>
        <w:t>Konkret och resultatfokuserad.</w:t>
      </w:r>
    </w:p>
    <w:p w14:paraId="07E9C891" w14:textId="20D8681A" w:rsidR="003E1221" w:rsidRPr="002C4B0F" w:rsidRDefault="003E1221" w:rsidP="00030C66">
      <w:pPr>
        <w:pStyle w:val="Punktlista"/>
      </w:pPr>
      <w:r w:rsidRPr="002C4B0F">
        <w:br w:type="page"/>
      </w:r>
    </w:p>
    <w:p w14:paraId="4F560365" w14:textId="25AA0E0D" w:rsidR="00906393" w:rsidRPr="00320ECA" w:rsidRDefault="00105757" w:rsidP="00906393">
      <w:pPr>
        <w:pStyle w:val="Rubrik2"/>
      </w:pPr>
      <w:r w:rsidRPr="00320ECA">
        <w:lastRenderedPageBreak/>
        <w:t>hemsidans krav</w:t>
      </w:r>
    </w:p>
    <w:p w14:paraId="56F3C9FA" w14:textId="58CEFE7C" w:rsidR="009B4D61" w:rsidRDefault="009B4D61"/>
    <w:p w14:paraId="4F91AC40" w14:textId="14338309" w:rsidR="0014200C" w:rsidRDefault="003B1FDD" w:rsidP="003B1FDD">
      <w:pPr>
        <w:pStyle w:val="Rubrik3"/>
      </w:pPr>
      <w:r>
        <w:t>Sidor</w:t>
      </w:r>
    </w:p>
    <w:p w14:paraId="7B059005" w14:textId="2F58075B" w:rsidR="003B1FDD" w:rsidRDefault="003B1FDD" w:rsidP="003B1FDD">
      <w:r>
        <w:t xml:space="preserve">Hemsidans startsida öppnar med vår logga, samt visar upp och välkomnar besökaren till företaget. Vi kommer även ha en </w:t>
      </w:r>
      <w:r w:rsidR="00A13698">
        <w:t>om oss</w:t>
      </w:r>
      <w:r>
        <w:t xml:space="preserve"> sida som förklarar hur företaget grundades och dess historik, samt våra värderingar.</w:t>
      </w:r>
    </w:p>
    <w:p w14:paraId="595288CE" w14:textId="5188F25A" w:rsidR="003B1FDD" w:rsidRDefault="003B1FDD" w:rsidP="003B1FDD">
      <w:r>
        <w:t xml:space="preserve">Företagets hemsida kommer </w:t>
      </w:r>
      <w:r w:rsidR="00A13698">
        <w:t xml:space="preserve">även visa upp </w:t>
      </w:r>
      <w:r w:rsidR="00822C42">
        <w:t>vår</w:t>
      </w:r>
      <w:r w:rsidR="00A13698">
        <w:t xml:space="preserve"> portfolio och </w:t>
      </w:r>
      <w:r w:rsidR="00822C42">
        <w:t xml:space="preserve">länka till vår </w:t>
      </w:r>
      <w:r w:rsidR="00A13698">
        <w:t>kontaktsida.</w:t>
      </w:r>
    </w:p>
    <w:p w14:paraId="2261A59F" w14:textId="77777777" w:rsidR="0014200C" w:rsidRDefault="0014200C"/>
    <w:p w14:paraId="086294CA" w14:textId="48F2D18A" w:rsidR="0014200C" w:rsidRDefault="0014200C" w:rsidP="0014200C">
      <w:pPr>
        <w:pStyle w:val="Rubrik3"/>
      </w:pPr>
      <w:r>
        <w:t>krav</w:t>
      </w:r>
    </w:p>
    <w:p w14:paraId="2522CE71" w14:textId="4C342B01" w:rsidR="0014200C" w:rsidRDefault="0014200C" w:rsidP="0014200C">
      <w:r>
        <w:t>Utifrån undersökningen punktas dessa krav upp, både funktionella och icke-funktionella:</w:t>
      </w:r>
    </w:p>
    <w:p w14:paraId="50B1B330" w14:textId="77777777" w:rsidR="0014200C" w:rsidRDefault="0014200C" w:rsidP="0014200C"/>
    <w:p w14:paraId="203F68AB" w14:textId="2F746C1B" w:rsidR="0042205A" w:rsidRDefault="0042205A" w:rsidP="0014200C">
      <w:pPr>
        <w:pStyle w:val="Rubrik4"/>
      </w:pPr>
      <w:r>
        <w:t>Funktionella krav:</w:t>
      </w:r>
    </w:p>
    <w:p w14:paraId="7F41B80F" w14:textId="6210B343" w:rsidR="0014200C" w:rsidRDefault="0014200C" w:rsidP="0014200C">
      <w:pPr>
        <w:pStyle w:val="Punktlista"/>
      </w:pPr>
      <w:r>
        <w:t>Ett bokningsformulär, så att kunderna kan boka ett möte med företaget.</w:t>
      </w:r>
    </w:p>
    <w:p w14:paraId="35B9FF8F" w14:textId="2846F686" w:rsidR="0014200C" w:rsidRDefault="003E1221" w:rsidP="0014200C">
      <w:pPr>
        <w:pStyle w:val="Punktlista"/>
      </w:pPr>
      <w:r>
        <w:t>Länkar till sidor som vi har arbetat med.</w:t>
      </w:r>
    </w:p>
    <w:p w14:paraId="456C3FC8" w14:textId="7BA910F3" w:rsidR="003E1221" w:rsidRDefault="003E1221" w:rsidP="0014200C">
      <w:pPr>
        <w:pStyle w:val="Punktlista"/>
      </w:pPr>
      <w:r>
        <w:t>Sidan ska vara enkel att navigera.</w:t>
      </w:r>
    </w:p>
    <w:p w14:paraId="31FFA375" w14:textId="139CB002" w:rsidR="003E1221" w:rsidRDefault="003E1221" w:rsidP="003E1221">
      <w:pPr>
        <w:pStyle w:val="Punktlista"/>
      </w:pPr>
      <w:r>
        <w:t>Animeringar som visar vad företaget kan skapa.</w:t>
      </w:r>
    </w:p>
    <w:p w14:paraId="7D18FE5C" w14:textId="6C9ADBB4" w:rsidR="00822C42" w:rsidRDefault="00822C42" w:rsidP="003E1221">
      <w:pPr>
        <w:pStyle w:val="Punktlista"/>
      </w:pPr>
      <w:r>
        <w:t>Ett dark-mode och light-mode som användaren kan byta mellan</w:t>
      </w:r>
    </w:p>
    <w:p w14:paraId="27653427" w14:textId="77777777" w:rsidR="0014200C" w:rsidRDefault="0014200C" w:rsidP="0014200C"/>
    <w:p w14:paraId="1BED1750" w14:textId="6E1143DC" w:rsidR="0042205A" w:rsidRDefault="0014200C" w:rsidP="0014200C">
      <w:pPr>
        <w:pStyle w:val="Rubrik4"/>
      </w:pPr>
      <w:r>
        <w:t>I</w:t>
      </w:r>
      <w:r w:rsidR="0042205A">
        <w:t>cke-Funktionella krav:</w:t>
      </w:r>
    </w:p>
    <w:p w14:paraId="069BA3F1" w14:textId="61E98D3F" w:rsidR="0042205A" w:rsidRDefault="0029498E" w:rsidP="0042205A">
      <w:pPr>
        <w:pStyle w:val="Punktlista"/>
      </w:pPr>
      <w:r>
        <w:t>Att sidan ser bra ut på alla enheter.</w:t>
      </w:r>
    </w:p>
    <w:p w14:paraId="57DCA285" w14:textId="7A094A5E" w:rsidR="0029498E" w:rsidRDefault="0029498E" w:rsidP="0042205A">
      <w:pPr>
        <w:pStyle w:val="Punktlista"/>
      </w:pPr>
      <w:r>
        <w:t>Mindre bildstorlek till mobila enheter för en ökad prestanda.</w:t>
      </w:r>
    </w:p>
    <w:p w14:paraId="5176F9B3" w14:textId="12FD9782" w:rsidR="003E1221" w:rsidRPr="00320ECA" w:rsidRDefault="003E1221" w:rsidP="0042205A">
      <w:pPr>
        <w:pStyle w:val="Punktlista"/>
      </w:pPr>
      <w:r>
        <w:t>Optimerade samt minimerade CSS och JS filer för att öka prestandan.</w:t>
      </w:r>
    </w:p>
    <w:sectPr w:rsidR="003E1221" w:rsidRPr="00320ECA" w:rsidSect="00107F3F">
      <w:footerReference w:type="default" r:id="rId23"/>
      <w:headerReference w:type="first" r:id="rId24"/>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7A11A" w14:textId="77777777" w:rsidR="00880AB3" w:rsidRDefault="00880AB3" w:rsidP="008F07DC">
      <w:pPr>
        <w:spacing w:before="0"/>
      </w:pPr>
      <w:r>
        <w:separator/>
      </w:r>
    </w:p>
  </w:endnote>
  <w:endnote w:type="continuationSeparator" w:id="0">
    <w:p w14:paraId="0D8BEF90" w14:textId="77777777" w:rsidR="00880AB3" w:rsidRDefault="00880AB3" w:rsidP="008F07D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panose1 w:val="00000000000000000000"/>
    <w:charset w:val="00"/>
    <w:family w:val="modern"/>
    <w:notTrueType/>
    <w:pitch w:val="variable"/>
    <w:sig w:usb0="A00000AF" w:usb1="50000048" w:usb2="00000000" w:usb3="00000000" w:csb0="00000111" w:csb1="00000000"/>
  </w:font>
  <w:font w:name="Libre Baskerville">
    <w:panose1 w:val="02000000000000000000"/>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panose1 w:val="02000604040000020004"/>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Description w:val="Sidfotstabell med datum, dokumentets titel samt sidnummer"/>
    </w:tblPr>
    <w:tblGrid>
      <w:gridCol w:w="1897"/>
      <w:gridCol w:w="5419"/>
      <w:gridCol w:w="1710"/>
    </w:tblGrid>
    <w:tr w:rsidR="00A44024" w14:paraId="3983EABF" w14:textId="77777777" w:rsidTr="004F4B35">
      <w:tc>
        <w:tcPr>
          <w:tcW w:w="1981" w:type="dxa"/>
        </w:tcPr>
        <w:sdt>
          <w:sdtPr>
            <w:alias w:val="Ange datum:"/>
            <w:tag w:val="Ange datum:"/>
            <w:id w:val="-1455633954"/>
            <w:placeholder>
              <w:docPart w:val="024073743C2140A4B76AF9BE9F2677C6"/>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14:paraId="16D2D9AF" w14:textId="55EF636F" w:rsidR="00A44024" w:rsidRPr="00F23323" w:rsidRDefault="00DA5F80" w:rsidP="00F23323">
              <w:pPr>
                <w:pStyle w:val="Sidfot"/>
              </w:pPr>
              <w:r>
                <w:t>28/04/2021</w:t>
              </w:r>
            </w:p>
          </w:sdtContent>
        </w:sdt>
      </w:tc>
      <w:tc>
        <w:tcPr>
          <w:tcW w:w="5975" w:type="dxa"/>
        </w:tcPr>
        <w:sdt>
          <w:sdtPr>
            <w:alias w:val="Ange rubrik:"/>
            <w:tag w:val="Ange rubrik:"/>
            <w:id w:val="-1151752467"/>
            <w:placeholder>
              <w:docPart w:val="22E33EDFF23E4A8D9C84FE72D435EF5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31F5D4C9" w14:textId="1D1AE607" w:rsidR="00A44024" w:rsidRPr="00F23323" w:rsidRDefault="00F428FD" w:rsidP="00F23323">
              <w:pPr>
                <w:pStyle w:val="Centreradsidfot"/>
              </w:pPr>
              <w:r>
                <w:t>Målgruppsanalys</w:t>
              </w:r>
            </w:p>
          </w:sdtContent>
        </w:sdt>
      </w:tc>
      <w:tc>
        <w:tcPr>
          <w:tcW w:w="1973" w:type="dxa"/>
        </w:tcPr>
        <w:p w14:paraId="3EF0DE10" w14:textId="77777777" w:rsidR="00A44024" w:rsidRPr="00543FAF" w:rsidRDefault="00AD1DD2" w:rsidP="00543FAF">
          <w:pPr>
            <w:pStyle w:val="Hgerjusteradsidfot"/>
          </w:pPr>
          <w:r w:rsidRPr="00F23323">
            <w:rPr>
              <w:lang w:bidi="sv-SE"/>
            </w:rPr>
            <w:fldChar w:fldCharType="begin"/>
          </w:r>
          <w:r w:rsidRPr="00F23323">
            <w:rPr>
              <w:lang w:bidi="sv-SE"/>
            </w:rPr>
            <w:instrText xml:space="preserve"> PAGE   \* MERGEFORMAT </w:instrText>
          </w:r>
          <w:r w:rsidRPr="00F23323">
            <w:rPr>
              <w:lang w:bidi="sv-SE"/>
            </w:rPr>
            <w:fldChar w:fldCharType="separate"/>
          </w:r>
          <w:r w:rsidR="00451492">
            <w:rPr>
              <w:noProof/>
              <w:lang w:bidi="sv-SE"/>
            </w:rPr>
            <w:t>3</w:t>
          </w:r>
          <w:r w:rsidRPr="00F23323">
            <w:rPr>
              <w:lang w:bidi="sv-SE"/>
            </w:rPr>
            <w:fldChar w:fldCharType="end"/>
          </w:r>
        </w:p>
      </w:tc>
    </w:tr>
  </w:tbl>
  <w:p w14:paraId="14D1808C" w14:textId="77777777" w:rsidR="00A44024" w:rsidRDefault="00880AB3" w:rsidP="00E475F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563A4" w14:textId="77777777" w:rsidR="00880AB3" w:rsidRDefault="00880AB3" w:rsidP="008F07DC">
      <w:pPr>
        <w:spacing w:before="0"/>
      </w:pPr>
      <w:r>
        <w:separator/>
      </w:r>
    </w:p>
  </w:footnote>
  <w:footnote w:type="continuationSeparator" w:id="0">
    <w:p w14:paraId="3CB01CD8" w14:textId="77777777" w:rsidR="00880AB3" w:rsidRDefault="00880AB3" w:rsidP="008F07D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57DA6" w14:textId="77777777" w:rsidR="002D7D67" w:rsidRDefault="00AD1DD2">
    <w:pPr>
      <w:pStyle w:val="Sidhuvud"/>
    </w:pPr>
    <w:r>
      <w:rPr>
        <w:noProof/>
        <w:lang w:val="en-US" w:eastAsia="zh-CN"/>
      </w:rPr>
      <mc:AlternateContent>
        <mc:Choice Requires="wpg">
          <w:drawing>
            <wp:anchor distT="0" distB="0" distL="114300" distR="114300" simplePos="0" relativeHeight="251659264" behindDoc="0" locked="1" layoutInCell="1" allowOverlap="1" wp14:anchorId="09950FEE" wp14:editId="3690E5C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540" b="0"/>
              <wp:wrapNone/>
              <wp:docPr id="2" name="Grupp 2" descr="Dekorativ marginallist med en lång, tunn, lodrät rektangel och sedan ett blanksteg och en liten fyrkant undertill"/>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ktangulär 39"/>
                      <wps:cNvSpPr/>
                      <wps:spPr>
                        <a:xfrm>
                          <a:off x="0" y="0"/>
                          <a:ext cx="228600" cy="878205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ktangulär 40"/>
                      <wps:cNvSpPr>
                        <a:spLocks noChangeAspect="1"/>
                      </wps:cNvSpPr>
                      <wps:spPr>
                        <a:xfrm>
                          <a:off x="0" y="8915400"/>
                          <a:ext cx="228600" cy="228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3000</wp14:pctWidth>
              </wp14:sizeRelH>
              <wp14:sizeRelV relativeFrom="page">
                <wp14:pctHeight>90900</wp14:pctHeight>
              </wp14:sizeRelV>
            </wp:anchor>
          </w:drawing>
        </mc:Choice>
        <mc:Fallback>
          <w:pict>
            <v:group w14:anchorId="24174F02" id="Grupp 2" o:spid="_x0000_s1026" alt="Dekorativ marginallist med en lång, tunn, lodrät rektangel och sedan ett blanksteg och en liten fyrkant undertill" style="position:absolute;margin-left:0;margin-top:0;width:18pt;height:10in;z-index:251659264;mso-width-percent:30;mso-height-percent:909;mso-left-percent:45;mso-position-horizontal-relative:page;mso-position-vertical:center;mso-position-vertical-relative:page;mso-width-percent:30;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">
              <v:rect id="Rektangulär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" fillcolor="#007873 [2405]" stroked="f" strokeweight="1pt"/>
              <v:rect id="Rektangulär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" fillcolor="#0c0c0c [16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9CA156"/>
    <w:lvl w:ilvl="0">
      <w:start w:val="1"/>
      <w:numFmt w:val="decimal"/>
      <w:pStyle w:val="Numreradlista"/>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259C7DC2"/>
    <w:multiLevelType w:val="hybridMultilevel"/>
    <w:tmpl w:val="B0F2D9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293D43C8"/>
    <w:multiLevelType w:val="hybridMultilevel"/>
    <w:tmpl w:val="3ECA4E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F8E1C32"/>
    <w:multiLevelType w:val="hybridMultilevel"/>
    <w:tmpl w:val="E1F2B6F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9"/>
  </w:num>
  <w:num w:numId="18">
    <w:abstractNumId w:val="8"/>
  </w:num>
  <w:num w:numId="19">
    <w:abstractNumId w:val="10"/>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F4"/>
    <w:rsid w:val="00014550"/>
    <w:rsid w:val="00017998"/>
    <w:rsid w:val="00017FC7"/>
    <w:rsid w:val="00030C66"/>
    <w:rsid w:val="00032089"/>
    <w:rsid w:val="0003666E"/>
    <w:rsid w:val="000704E3"/>
    <w:rsid w:val="000E54ED"/>
    <w:rsid w:val="00105757"/>
    <w:rsid w:val="00107F3F"/>
    <w:rsid w:val="00133714"/>
    <w:rsid w:val="00141924"/>
    <w:rsid w:val="0014200C"/>
    <w:rsid w:val="001708C7"/>
    <w:rsid w:val="00293B83"/>
    <w:rsid w:val="0029498E"/>
    <w:rsid w:val="002A61C8"/>
    <w:rsid w:val="002C4B0F"/>
    <w:rsid w:val="002E0684"/>
    <w:rsid w:val="002E5806"/>
    <w:rsid w:val="00320ECA"/>
    <w:rsid w:val="003504DB"/>
    <w:rsid w:val="003A432A"/>
    <w:rsid w:val="003B1FDD"/>
    <w:rsid w:val="003E1221"/>
    <w:rsid w:val="0042205A"/>
    <w:rsid w:val="00451492"/>
    <w:rsid w:val="00493790"/>
    <w:rsid w:val="004E3659"/>
    <w:rsid w:val="004F124C"/>
    <w:rsid w:val="004F4B35"/>
    <w:rsid w:val="0052026A"/>
    <w:rsid w:val="00596A5C"/>
    <w:rsid w:val="005A7152"/>
    <w:rsid w:val="005C55A0"/>
    <w:rsid w:val="005E2037"/>
    <w:rsid w:val="005F3E61"/>
    <w:rsid w:val="006A3CE7"/>
    <w:rsid w:val="006E0995"/>
    <w:rsid w:val="006E48F3"/>
    <w:rsid w:val="007A679B"/>
    <w:rsid w:val="007F13EE"/>
    <w:rsid w:val="007F4554"/>
    <w:rsid w:val="00822C42"/>
    <w:rsid w:val="00880AB3"/>
    <w:rsid w:val="008B5BCD"/>
    <w:rsid w:val="008F07DC"/>
    <w:rsid w:val="00906393"/>
    <w:rsid w:val="0097659E"/>
    <w:rsid w:val="009B4D61"/>
    <w:rsid w:val="009F44B1"/>
    <w:rsid w:val="00A13698"/>
    <w:rsid w:val="00A22C40"/>
    <w:rsid w:val="00A32B64"/>
    <w:rsid w:val="00A70318"/>
    <w:rsid w:val="00AB63FD"/>
    <w:rsid w:val="00AD1DD2"/>
    <w:rsid w:val="00C325F9"/>
    <w:rsid w:val="00C5114B"/>
    <w:rsid w:val="00C80718"/>
    <w:rsid w:val="00CA11CD"/>
    <w:rsid w:val="00CD47B2"/>
    <w:rsid w:val="00CF1F84"/>
    <w:rsid w:val="00D33318"/>
    <w:rsid w:val="00D33D41"/>
    <w:rsid w:val="00DA5F80"/>
    <w:rsid w:val="00E475F2"/>
    <w:rsid w:val="00EC14F5"/>
    <w:rsid w:val="00EF0EF4"/>
    <w:rsid w:val="00F01E31"/>
    <w:rsid w:val="00F428FD"/>
    <w:rsid w:val="00F616FA"/>
    <w:rsid w:val="00F72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0C6EA"/>
  <w15:chartTrackingRefBased/>
  <w15:docId w15:val="{83A3D029-F547-4052-A2CC-C85A76E6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sv-SE"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DB"/>
    <w:rPr>
      <w:rFonts w:ascii="Gotham Light" w:eastAsiaTheme="minorEastAsia" w:hAnsi="Gotham Light"/>
      <w:kern w:val="22"/>
      <w:sz w:val="24"/>
      <w:lang w:eastAsia="ja-JP"/>
      <w14:ligatures w14:val="standard"/>
    </w:rPr>
  </w:style>
  <w:style w:type="paragraph" w:styleId="Rubrik1">
    <w:name w:val="heading 1"/>
    <w:basedOn w:val="Normal"/>
    <w:next w:val="Rubrik2"/>
    <w:link w:val="Rubrik1Char"/>
    <w:uiPriority w:val="9"/>
    <w:qFormat/>
    <w:rsid w:val="009B4D61"/>
    <w:pPr>
      <w:keepNext/>
      <w:keepLines/>
      <w:spacing w:after="40"/>
      <w:contextualSpacing/>
      <w:outlineLvl w:val="0"/>
    </w:pPr>
    <w:rPr>
      <w:rFonts w:ascii="Libre Baskerville" w:eastAsiaTheme="majorEastAsia" w:hAnsi="Libre Baskerville" w:cstheme="majorBidi"/>
      <w:caps/>
      <w:color w:val="0D0D0D" w:themeColor="accent1" w:themeShade="80"/>
      <w:sz w:val="28"/>
      <w:szCs w:val="28"/>
    </w:rPr>
  </w:style>
  <w:style w:type="paragraph" w:styleId="Rubrik2">
    <w:name w:val="heading 2"/>
    <w:basedOn w:val="Normal"/>
    <w:next w:val="Rubrik3"/>
    <w:link w:val="Rubrik2Char"/>
    <w:uiPriority w:val="9"/>
    <w:unhideWhenUsed/>
    <w:qFormat/>
    <w:rsid w:val="003A432A"/>
    <w:pPr>
      <w:keepNext/>
      <w:keepLines/>
      <w:pBdr>
        <w:top w:val="single" w:sz="4" w:space="1" w:color="007873" w:themeColor="accent2" w:themeShade="BF"/>
      </w:pBdr>
      <w:spacing w:before="360" w:after="120"/>
      <w:contextualSpacing/>
      <w:outlineLvl w:val="1"/>
    </w:pPr>
    <w:rPr>
      <w:rFonts w:ascii="Libre Baskerville" w:eastAsiaTheme="majorEastAsia" w:hAnsi="Libre Baskerville" w:cstheme="majorBidi"/>
      <w:b/>
      <w:bCs/>
      <w:caps/>
      <w:color w:val="00A19B"/>
      <w:spacing w:val="20"/>
      <w:szCs w:val="24"/>
    </w:rPr>
  </w:style>
  <w:style w:type="paragraph" w:styleId="Rubrik3">
    <w:name w:val="heading 3"/>
    <w:basedOn w:val="Normal"/>
    <w:link w:val="Rubrik3Char"/>
    <w:uiPriority w:val="9"/>
    <w:unhideWhenUsed/>
    <w:qFormat/>
    <w:rsid w:val="003A432A"/>
    <w:pPr>
      <w:keepNext/>
      <w:keepLines/>
      <w:spacing w:before="240" w:after="120"/>
      <w:contextualSpacing/>
      <w:outlineLvl w:val="2"/>
    </w:pPr>
    <w:rPr>
      <w:rFonts w:asciiTheme="majorHAnsi" w:eastAsiaTheme="majorEastAsia" w:hAnsiTheme="majorHAnsi" w:cstheme="majorBidi"/>
      <w:b/>
      <w:bCs/>
      <w:caps/>
      <w:color w:val="00A19B"/>
      <w:szCs w:val="24"/>
    </w:rPr>
  </w:style>
  <w:style w:type="paragraph" w:styleId="Rubrik4">
    <w:name w:val="heading 4"/>
    <w:basedOn w:val="Normal"/>
    <w:next w:val="Normal"/>
    <w:link w:val="Rubrik4Char"/>
    <w:uiPriority w:val="9"/>
    <w:unhideWhenUsed/>
    <w:qFormat/>
    <w:rsid w:val="003A432A"/>
    <w:pPr>
      <w:keepNext/>
      <w:keepLines/>
      <w:spacing w:before="40"/>
      <w:outlineLvl w:val="3"/>
    </w:pPr>
    <w:rPr>
      <w:rFonts w:asciiTheme="majorHAnsi" w:eastAsiaTheme="majorEastAsia" w:hAnsiTheme="majorHAnsi" w:cstheme="majorBidi"/>
      <w:b/>
      <w:iCs/>
      <w:color w:val="00A19B"/>
    </w:rPr>
  </w:style>
  <w:style w:type="paragraph" w:styleId="Rubrik5">
    <w:name w:val="heading 5"/>
    <w:basedOn w:val="Normal"/>
    <w:next w:val="Normal"/>
    <w:link w:val="Rubrik5Char"/>
    <w:uiPriority w:val="9"/>
    <w:semiHidden/>
    <w:unhideWhenUsed/>
    <w:qFormat/>
    <w:rsid w:val="00A70318"/>
    <w:pPr>
      <w:keepNext/>
      <w:keepLines/>
      <w:spacing w:before="40"/>
      <w:outlineLvl w:val="4"/>
    </w:pPr>
    <w:rPr>
      <w:rFonts w:asciiTheme="majorHAnsi" w:eastAsiaTheme="majorEastAsia" w:hAnsiTheme="majorHAnsi" w:cstheme="majorBidi"/>
      <w:i/>
      <w:color w:val="555A3C" w:themeColor="accent3" w:themeShade="80"/>
    </w:rPr>
  </w:style>
  <w:style w:type="paragraph" w:styleId="Rubrik6">
    <w:name w:val="heading 6"/>
    <w:basedOn w:val="Normal"/>
    <w:next w:val="Normal"/>
    <w:link w:val="Rubrik6Char"/>
    <w:uiPriority w:val="9"/>
    <w:semiHidden/>
    <w:unhideWhenUsed/>
    <w:qFormat/>
    <w:rsid w:val="00A70318"/>
    <w:pPr>
      <w:keepNext/>
      <w:keepLines/>
      <w:spacing w:before="40"/>
      <w:outlineLvl w:val="5"/>
    </w:pPr>
    <w:rPr>
      <w:rFonts w:asciiTheme="majorHAnsi" w:eastAsiaTheme="majorEastAsia" w:hAnsiTheme="majorHAnsi" w:cstheme="majorBidi"/>
      <w:color w:val="00504D" w:themeColor="accent2" w:themeShade="80"/>
    </w:rPr>
  </w:style>
  <w:style w:type="paragraph" w:styleId="Rubrik7">
    <w:name w:val="heading 7"/>
    <w:basedOn w:val="Normal"/>
    <w:next w:val="Normal"/>
    <w:link w:val="Rubrik7Char"/>
    <w:uiPriority w:val="9"/>
    <w:semiHidden/>
    <w:unhideWhenUsed/>
    <w:qFormat/>
    <w:rsid w:val="00A70318"/>
    <w:pPr>
      <w:keepNext/>
      <w:keepLines/>
      <w:spacing w:before="40"/>
      <w:outlineLvl w:val="6"/>
    </w:pPr>
    <w:rPr>
      <w:rFonts w:asciiTheme="majorHAnsi" w:eastAsiaTheme="majorEastAsia" w:hAnsiTheme="majorHAnsi" w:cstheme="majorBidi"/>
      <w:i/>
      <w:iCs/>
      <w:color w:val="00504D" w:themeColor="accent2" w:themeShade="80"/>
    </w:rPr>
  </w:style>
  <w:style w:type="paragraph" w:styleId="Rubrik8">
    <w:name w:val="heading 8"/>
    <w:basedOn w:val="Normal"/>
    <w:next w:val="Normal"/>
    <w:link w:val="Rubrik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Rubrik9">
    <w:name w:val="heading 9"/>
    <w:basedOn w:val="Normal"/>
    <w:next w:val="Normal"/>
    <w:link w:val="Rubrik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Makrotext">
    <w:name w:val="macro"/>
    <w:link w:val="Mak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krotextChar">
    <w:name w:val="Makrotext Char"/>
    <w:basedOn w:val="Standardstycketeckensnitt"/>
    <w:link w:val="Makrotext"/>
    <w:uiPriority w:val="99"/>
    <w:semiHidden/>
    <w:rsid w:val="006E48F3"/>
    <w:rPr>
      <w:rFonts w:ascii="Consolas" w:eastAsiaTheme="minorEastAsia" w:hAnsi="Consolas"/>
      <w:kern w:val="22"/>
      <w:szCs w:val="20"/>
      <w:lang w:eastAsia="ja-JP"/>
      <w14:ligatures w14:val="standard"/>
    </w:rPr>
  </w:style>
  <w:style w:type="paragraph" w:styleId="Sidhuvud">
    <w:name w:val="header"/>
    <w:basedOn w:val="Normal"/>
    <w:link w:val="SidhuvudChar"/>
    <w:uiPriority w:val="99"/>
    <w:unhideWhenUsed/>
    <w:rsid w:val="008F07DC"/>
  </w:style>
  <w:style w:type="character" w:customStyle="1" w:styleId="SidhuvudChar">
    <w:name w:val="Sidhuvud Char"/>
    <w:basedOn w:val="Standardstycketeckensnitt"/>
    <w:link w:val="Sidhuvud"/>
    <w:uiPriority w:val="99"/>
    <w:rsid w:val="008F07DC"/>
  </w:style>
  <w:style w:type="paragraph" w:styleId="Sidfot">
    <w:name w:val="footer"/>
    <w:basedOn w:val="Normal"/>
    <w:link w:val="SidfotChar"/>
    <w:uiPriority w:val="99"/>
    <w:unhideWhenUsed/>
    <w:rsid w:val="008F07DC"/>
  </w:style>
  <w:style w:type="character" w:customStyle="1" w:styleId="SidfotChar">
    <w:name w:val="Sidfot Char"/>
    <w:basedOn w:val="Standardstycketeckensnitt"/>
    <w:link w:val="Sidfot"/>
    <w:uiPriority w:val="99"/>
    <w:rsid w:val="008F07DC"/>
  </w:style>
  <w:style w:type="character" w:customStyle="1" w:styleId="Rubrik3Char">
    <w:name w:val="Rubrik 3 Char"/>
    <w:basedOn w:val="Standardstycketeckensnitt"/>
    <w:link w:val="Rubrik3"/>
    <w:uiPriority w:val="9"/>
    <w:rsid w:val="003A432A"/>
    <w:rPr>
      <w:rFonts w:asciiTheme="majorHAnsi" w:eastAsiaTheme="majorEastAsia" w:hAnsiTheme="majorHAnsi" w:cstheme="majorBidi"/>
      <w:b/>
      <w:bCs/>
      <w:caps/>
      <w:color w:val="00A19B"/>
      <w:kern w:val="22"/>
      <w:sz w:val="24"/>
      <w:szCs w:val="24"/>
      <w:lang w:eastAsia="ja-JP"/>
      <w14:ligatures w14:val="standard"/>
    </w:rPr>
  </w:style>
  <w:style w:type="paragraph" w:styleId="Rubrik">
    <w:name w:val="Title"/>
    <w:basedOn w:val="Normal"/>
    <w:link w:val="RubrikChar"/>
    <w:uiPriority w:val="3"/>
    <w:qFormat/>
    <w:rsid w:val="003A432A"/>
    <w:pPr>
      <w:jc w:val="right"/>
    </w:pPr>
    <w:rPr>
      <w:rFonts w:ascii="Libre Baskerville" w:eastAsiaTheme="majorEastAsia" w:hAnsi="Libre Baskerville" w:cstheme="majorBidi"/>
      <w:caps/>
      <w:color w:val="00A19B"/>
      <w:sz w:val="52"/>
      <w:szCs w:val="52"/>
    </w:rPr>
  </w:style>
  <w:style w:type="character" w:customStyle="1" w:styleId="RubrikChar">
    <w:name w:val="Rubrik Char"/>
    <w:basedOn w:val="Standardstycketeckensnitt"/>
    <w:link w:val="Rubrik"/>
    <w:uiPriority w:val="3"/>
    <w:rsid w:val="003A432A"/>
    <w:rPr>
      <w:rFonts w:ascii="Libre Baskerville" w:eastAsiaTheme="majorEastAsia" w:hAnsi="Libre Baskerville" w:cstheme="majorBidi"/>
      <w:caps/>
      <w:color w:val="00A19B"/>
      <w:kern w:val="22"/>
      <w:sz w:val="52"/>
      <w:szCs w:val="52"/>
      <w:lang w:eastAsia="ja-JP"/>
      <w14:ligatures w14:val="standard"/>
    </w:rPr>
  </w:style>
  <w:style w:type="paragraph" w:styleId="Underrubrik">
    <w:name w:val="Subtitle"/>
    <w:basedOn w:val="Normal"/>
    <w:link w:val="UnderrubrikChar"/>
    <w:uiPriority w:val="1"/>
    <w:qFormat/>
    <w:rsid w:val="009B4D61"/>
    <w:pPr>
      <w:jc w:val="right"/>
    </w:pPr>
    <w:rPr>
      <w:rFonts w:eastAsiaTheme="majorEastAsia" w:cstheme="majorBidi"/>
      <w:caps/>
      <w:sz w:val="28"/>
      <w:szCs w:val="28"/>
    </w:rPr>
  </w:style>
  <w:style w:type="character" w:customStyle="1" w:styleId="UnderrubrikChar">
    <w:name w:val="Underrubrik Char"/>
    <w:basedOn w:val="Standardstycketeckensnitt"/>
    <w:link w:val="Underrubrik"/>
    <w:uiPriority w:val="1"/>
    <w:rsid w:val="009B4D61"/>
    <w:rPr>
      <w:rFonts w:ascii="Gotham" w:eastAsiaTheme="majorEastAsia" w:hAnsi="Gotham" w:cstheme="majorBidi"/>
      <w:caps/>
      <w:kern w:val="22"/>
      <w:sz w:val="28"/>
      <w:szCs w:val="28"/>
      <w:lang w:eastAsia="ja-JP"/>
      <w14:ligatures w14:val="standard"/>
    </w:rPr>
  </w:style>
  <w:style w:type="character" w:customStyle="1" w:styleId="Rubrik8Char">
    <w:name w:val="Rubrik 8 Char"/>
    <w:basedOn w:val="Standardstycketeckensnitt"/>
    <w:link w:val="Rubrik8"/>
    <w:uiPriority w:val="9"/>
    <w:semiHidden/>
    <w:rsid w:val="008F07DC"/>
    <w:rPr>
      <w:rFonts w:asciiTheme="majorHAnsi" w:eastAsiaTheme="majorEastAsia" w:hAnsiTheme="majorHAnsi" w:cstheme="majorBidi"/>
      <w:szCs w:val="21"/>
    </w:rPr>
  </w:style>
  <w:style w:type="character" w:customStyle="1" w:styleId="Rubrik9Char">
    <w:name w:val="Rubrik 9 Char"/>
    <w:basedOn w:val="Standardstycketeckensnitt"/>
    <w:link w:val="Rubrik9"/>
    <w:uiPriority w:val="9"/>
    <w:semiHidden/>
    <w:rsid w:val="008F07DC"/>
    <w:rPr>
      <w:rFonts w:asciiTheme="majorHAnsi" w:eastAsiaTheme="majorEastAsia" w:hAnsiTheme="majorHAnsi" w:cstheme="majorBidi"/>
      <w:i/>
      <w:iCs/>
      <w:szCs w:val="21"/>
    </w:rPr>
  </w:style>
  <w:style w:type="character" w:styleId="Starkbetoning">
    <w:name w:val="Intense Emphasis"/>
    <w:basedOn w:val="Standardstycketeckensnitt"/>
    <w:uiPriority w:val="21"/>
    <w:semiHidden/>
    <w:unhideWhenUsed/>
    <w:qFormat/>
    <w:rsid w:val="008F07DC"/>
    <w:rPr>
      <w:i/>
      <w:iCs/>
      <w:color w:val="0D0D0D" w:themeColor="accent1" w:themeShade="80"/>
    </w:rPr>
  </w:style>
  <w:style w:type="paragraph" w:styleId="Citat">
    <w:name w:val="Quote"/>
    <w:basedOn w:val="Normal"/>
    <w:next w:val="Normal"/>
    <w:link w:val="CitatChar"/>
    <w:uiPriority w:val="29"/>
    <w:semiHidden/>
    <w:unhideWhenUsed/>
    <w:qFormat/>
    <w:rsid w:val="008F07DC"/>
    <w:pPr>
      <w:spacing w:before="200"/>
      <w:jc w:val="center"/>
    </w:pPr>
    <w:rPr>
      <w:i/>
      <w:iCs/>
      <w:color w:val="404040" w:themeColor="text1" w:themeTint="BF"/>
    </w:rPr>
  </w:style>
  <w:style w:type="character" w:customStyle="1" w:styleId="CitatChar">
    <w:name w:val="Citat Char"/>
    <w:basedOn w:val="Standardstycketeckensnitt"/>
    <w:link w:val="Citat"/>
    <w:uiPriority w:val="29"/>
    <w:semiHidden/>
    <w:rsid w:val="008F07DC"/>
    <w:rPr>
      <w:i/>
      <w:iCs/>
      <w:color w:val="404040" w:themeColor="text1" w:themeTint="BF"/>
    </w:rPr>
  </w:style>
  <w:style w:type="paragraph" w:styleId="Starktcitat">
    <w:name w:val="Intense Quote"/>
    <w:basedOn w:val="Normal"/>
    <w:next w:val="Normal"/>
    <w:link w:val="StarktcitatChar"/>
    <w:uiPriority w:val="30"/>
    <w:semiHidden/>
    <w:unhideWhenUsed/>
    <w:qFormat/>
    <w:rsid w:val="008F07DC"/>
    <w:pPr>
      <w:pBdr>
        <w:top w:val="single" w:sz="4" w:space="10" w:color="0D0D0D" w:themeColor="accent1" w:themeShade="80"/>
        <w:bottom w:val="single" w:sz="4" w:space="10" w:color="0D0D0D" w:themeColor="accent1" w:themeShade="80"/>
      </w:pBdr>
      <w:spacing w:before="360" w:after="360"/>
      <w:jc w:val="center"/>
    </w:pPr>
    <w:rPr>
      <w:i/>
      <w:iCs/>
      <w:color w:val="0D0D0D" w:themeColor="accent1" w:themeShade="80"/>
    </w:rPr>
  </w:style>
  <w:style w:type="character" w:customStyle="1" w:styleId="StarktcitatChar">
    <w:name w:val="Starkt citat Char"/>
    <w:basedOn w:val="Standardstycketeckensnitt"/>
    <w:link w:val="Starktcitat"/>
    <w:uiPriority w:val="30"/>
    <w:semiHidden/>
    <w:rsid w:val="008F07DC"/>
    <w:rPr>
      <w:i/>
      <w:iCs/>
      <w:color w:val="0D0D0D" w:themeColor="accent1" w:themeShade="80"/>
    </w:rPr>
  </w:style>
  <w:style w:type="character" w:styleId="Starkreferens">
    <w:name w:val="Intense Reference"/>
    <w:basedOn w:val="Standardstycketeckensnitt"/>
    <w:uiPriority w:val="32"/>
    <w:semiHidden/>
    <w:unhideWhenUsed/>
    <w:qFormat/>
    <w:rsid w:val="008F07DC"/>
    <w:rPr>
      <w:b/>
      <w:bCs/>
      <w:caps w:val="0"/>
      <w:smallCaps/>
      <w:color w:val="0D0D0D" w:themeColor="accent1" w:themeShade="80"/>
      <w:spacing w:val="5"/>
    </w:rPr>
  </w:style>
  <w:style w:type="paragraph" w:styleId="Beskrivning">
    <w:name w:val="caption"/>
    <w:basedOn w:val="Normal"/>
    <w:next w:val="Normal"/>
    <w:uiPriority w:val="35"/>
    <w:semiHidden/>
    <w:unhideWhenUsed/>
    <w:qFormat/>
    <w:rsid w:val="008F07DC"/>
    <w:pPr>
      <w:spacing w:after="200"/>
    </w:pPr>
    <w:rPr>
      <w:i/>
      <w:iCs/>
      <w:color w:val="775F55" w:themeColor="text2"/>
      <w:szCs w:val="18"/>
    </w:rPr>
  </w:style>
  <w:style w:type="character" w:customStyle="1" w:styleId="Rubrik1Char">
    <w:name w:val="Rubrik 1 Char"/>
    <w:basedOn w:val="Standardstycketeckensnitt"/>
    <w:link w:val="Rubrik1"/>
    <w:uiPriority w:val="9"/>
    <w:rsid w:val="009B4D61"/>
    <w:rPr>
      <w:rFonts w:ascii="Libre Baskerville" w:eastAsiaTheme="majorEastAsia" w:hAnsi="Libre Baskerville" w:cstheme="majorBidi"/>
      <w:caps/>
      <w:color w:val="0D0D0D" w:themeColor="accent1" w:themeShade="80"/>
      <w:kern w:val="22"/>
      <w:sz w:val="28"/>
      <w:szCs w:val="28"/>
      <w:lang w:eastAsia="ja-JP"/>
      <w14:ligatures w14:val="standard"/>
    </w:rPr>
  </w:style>
  <w:style w:type="paragraph" w:styleId="Innehllsfrteckningsrubrik">
    <w:name w:val="TOC Heading"/>
    <w:basedOn w:val="Rubrik1"/>
    <w:next w:val="Normal"/>
    <w:uiPriority w:val="39"/>
    <w:semiHidden/>
    <w:unhideWhenUsed/>
    <w:qFormat/>
    <w:rsid w:val="008F07DC"/>
    <w:pPr>
      <w:outlineLvl w:val="9"/>
    </w:pPr>
  </w:style>
  <w:style w:type="character" w:customStyle="1" w:styleId="Rubrik2Char">
    <w:name w:val="Rubrik 2 Char"/>
    <w:basedOn w:val="Standardstycketeckensnitt"/>
    <w:link w:val="Rubrik2"/>
    <w:uiPriority w:val="9"/>
    <w:rsid w:val="003A432A"/>
    <w:rPr>
      <w:rFonts w:ascii="Libre Baskerville" w:eastAsiaTheme="majorEastAsia" w:hAnsi="Libre Baskerville" w:cstheme="majorBidi"/>
      <w:b/>
      <w:bCs/>
      <w:caps/>
      <w:color w:val="00A19B"/>
      <w:spacing w:val="20"/>
      <w:kern w:val="22"/>
      <w:sz w:val="24"/>
      <w:szCs w:val="24"/>
      <w:lang w:eastAsia="ja-JP"/>
      <w14:ligatures w14:val="standard"/>
    </w:rPr>
  </w:style>
  <w:style w:type="paragraph" w:styleId="Ballongtext">
    <w:name w:val="Balloon Text"/>
    <w:basedOn w:val="Normal"/>
    <w:link w:val="BallongtextChar"/>
    <w:uiPriority w:val="99"/>
    <w:semiHidden/>
    <w:unhideWhenUsed/>
    <w:rsid w:val="008F07DC"/>
    <w:rPr>
      <w:rFonts w:ascii="Segoe UI" w:hAnsi="Segoe UI" w:cs="Segoe UI"/>
      <w:szCs w:val="18"/>
    </w:rPr>
  </w:style>
  <w:style w:type="character" w:customStyle="1" w:styleId="BallongtextChar">
    <w:name w:val="Ballongtext Char"/>
    <w:basedOn w:val="Standardstycketeckensnitt"/>
    <w:link w:val="Ballongtext"/>
    <w:uiPriority w:val="99"/>
    <w:semiHidden/>
    <w:rsid w:val="008F07DC"/>
    <w:rPr>
      <w:rFonts w:ascii="Segoe UI" w:hAnsi="Segoe UI" w:cs="Segoe UI"/>
      <w:szCs w:val="18"/>
    </w:rPr>
  </w:style>
  <w:style w:type="paragraph" w:styleId="Indragetstycke">
    <w:name w:val="Block Text"/>
    <w:basedOn w:val="Normal"/>
    <w:uiPriority w:val="99"/>
    <w:semiHidden/>
    <w:unhideWhenUsed/>
    <w:rsid w:val="008F07DC"/>
    <w:pPr>
      <w:pBdr>
        <w:top w:val="single" w:sz="2" w:space="10" w:color="0D0D0D" w:themeColor="accent1" w:themeShade="80"/>
        <w:left w:val="single" w:sz="2" w:space="10" w:color="0D0D0D" w:themeColor="accent1" w:themeShade="80"/>
        <w:bottom w:val="single" w:sz="2" w:space="10" w:color="0D0D0D" w:themeColor="accent1" w:themeShade="80"/>
        <w:right w:val="single" w:sz="2" w:space="10" w:color="0D0D0D" w:themeColor="accent1" w:themeShade="80"/>
      </w:pBdr>
      <w:ind w:left="1152" w:right="1152"/>
    </w:pPr>
    <w:rPr>
      <w:i/>
      <w:iCs/>
      <w:color w:val="0D0D0D" w:themeColor="accent1" w:themeShade="80"/>
    </w:rPr>
  </w:style>
  <w:style w:type="paragraph" w:styleId="Brdtext3">
    <w:name w:val="Body Text 3"/>
    <w:basedOn w:val="Normal"/>
    <w:link w:val="Brdtext3Char"/>
    <w:uiPriority w:val="99"/>
    <w:semiHidden/>
    <w:unhideWhenUsed/>
    <w:rsid w:val="008F07DC"/>
    <w:pPr>
      <w:spacing w:after="120"/>
    </w:pPr>
    <w:rPr>
      <w:szCs w:val="16"/>
    </w:rPr>
  </w:style>
  <w:style w:type="character" w:customStyle="1" w:styleId="Brdtext3Char">
    <w:name w:val="Brödtext 3 Char"/>
    <w:basedOn w:val="Standardstycketeckensnitt"/>
    <w:link w:val="Brdtext3"/>
    <w:uiPriority w:val="99"/>
    <w:semiHidden/>
    <w:rsid w:val="008F07DC"/>
    <w:rPr>
      <w:szCs w:val="16"/>
    </w:rPr>
  </w:style>
  <w:style w:type="paragraph" w:styleId="Brdtextmedindrag3">
    <w:name w:val="Body Text Indent 3"/>
    <w:basedOn w:val="Normal"/>
    <w:link w:val="Brdtextmedindrag3Char"/>
    <w:uiPriority w:val="99"/>
    <w:semiHidden/>
    <w:unhideWhenUsed/>
    <w:rsid w:val="008F07DC"/>
    <w:pPr>
      <w:spacing w:after="120"/>
      <w:ind w:left="360"/>
    </w:pPr>
    <w:rPr>
      <w:szCs w:val="16"/>
    </w:rPr>
  </w:style>
  <w:style w:type="character" w:customStyle="1" w:styleId="Brdtextmedindrag3Char">
    <w:name w:val="Brödtext med indrag 3 Char"/>
    <w:basedOn w:val="Standardstycketeckensnitt"/>
    <w:link w:val="Brdtextmedindrag3"/>
    <w:uiPriority w:val="99"/>
    <w:semiHidden/>
    <w:rsid w:val="008F07DC"/>
    <w:rPr>
      <w:szCs w:val="16"/>
    </w:rPr>
  </w:style>
  <w:style w:type="character" w:styleId="Kommentarsreferens">
    <w:name w:val="annotation reference"/>
    <w:basedOn w:val="Standardstycketeckensnitt"/>
    <w:uiPriority w:val="99"/>
    <w:semiHidden/>
    <w:unhideWhenUsed/>
    <w:rsid w:val="008F07DC"/>
    <w:rPr>
      <w:sz w:val="22"/>
      <w:szCs w:val="16"/>
    </w:rPr>
  </w:style>
  <w:style w:type="paragraph" w:styleId="Kommentarer">
    <w:name w:val="annotation text"/>
    <w:basedOn w:val="Normal"/>
    <w:link w:val="KommentarerChar"/>
    <w:uiPriority w:val="99"/>
    <w:semiHidden/>
    <w:unhideWhenUsed/>
    <w:rsid w:val="008F07DC"/>
    <w:rPr>
      <w:szCs w:val="20"/>
    </w:rPr>
  </w:style>
  <w:style w:type="character" w:customStyle="1" w:styleId="KommentarerChar">
    <w:name w:val="Kommentarer Char"/>
    <w:basedOn w:val="Standardstycketeckensnitt"/>
    <w:link w:val="Kommentarer"/>
    <w:uiPriority w:val="99"/>
    <w:semiHidden/>
    <w:rsid w:val="008F07DC"/>
    <w:rPr>
      <w:szCs w:val="20"/>
    </w:rPr>
  </w:style>
  <w:style w:type="paragraph" w:styleId="Kommentarsmne">
    <w:name w:val="annotation subject"/>
    <w:basedOn w:val="Kommentarer"/>
    <w:next w:val="Kommentarer"/>
    <w:link w:val="KommentarsmneChar"/>
    <w:uiPriority w:val="99"/>
    <w:semiHidden/>
    <w:unhideWhenUsed/>
    <w:rsid w:val="008F07DC"/>
    <w:rPr>
      <w:b/>
      <w:bCs/>
    </w:rPr>
  </w:style>
  <w:style w:type="character" w:customStyle="1" w:styleId="KommentarsmneChar">
    <w:name w:val="Kommentarsämne Char"/>
    <w:basedOn w:val="KommentarerChar"/>
    <w:link w:val="Kommentarsmne"/>
    <w:uiPriority w:val="99"/>
    <w:semiHidden/>
    <w:rsid w:val="008F07DC"/>
    <w:rPr>
      <w:b/>
      <w:bCs/>
      <w:szCs w:val="20"/>
    </w:rPr>
  </w:style>
  <w:style w:type="paragraph" w:styleId="Dokumentversikt">
    <w:name w:val="Document Map"/>
    <w:basedOn w:val="Normal"/>
    <w:link w:val="DokumentversiktChar"/>
    <w:uiPriority w:val="99"/>
    <w:semiHidden/>
    <w:unhideWhenUsed/>
    <w:rsid w:val="008F07DC"/>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8F07DC"/>
    <w:rPr>
      <w:rFonts w:ascii="Segoe UI" w:hAnsi="Segoe UI" w:cs="Segoe UI"/>
      <w:szCs w:val="16"/>
    </w:rPr>
  </w:style>
  <w:style w:type="paragraph" w:styleId="Slutnotstext">
    <w:name w:val="endnote text"/>
    <w:basedOn w:val="Normal"/>
    <w:link w:val="SlutnotstextChar"/>
    <w:uiPriority w:val="99"/>
    <w:semiHidden/>
    <w:unhideWhenUsed/>
    <w:rsid w:val="008F07DC"/>
    <w:rPr>
      <w:szCs w:val="20"/>
    </w:rPr>
  </w:style>
  <w:style w:type="character" w:customStyle="1" w:styleId="SlutnotstextChar">
    <w:name w:val="Slutnotstext Char"/>
    <w:basedOn w:val="Standardstycketeckensnitt"/>
    <w:link w:val="Slutnotstext"/>
    <w:uiPriority w:val="99"/>
    <w:semiHidden/>
    <w:rsid w:val="008F07DC"/>
    <w:rPr>
      <w:szCs w:val="20"/>
    </w:rPr>
  </w:style>
  <w:style w:type="paragraph" w:styleId="Avsndaradress-brev">
    <w:name w:val="envelope return"/>
    <w:basedOn w:val="Normal"/>
    <w:uiPriority w:val="99"/>
    <w:semiHidden/>
    <w:unhideWhenUsed/>
    <w:rsid w:val="008F07DC"/>
    <w:rPr>
      <w:rFonts w:asciiTheme="majorHAnsi" w:eastAsiaTheme="majorEastAsia" w:hAnsiTheme="majorHAnsi" w:cstheme="majorBidi"/>
      <w:szCs w:val="20"/>
    </w:rPr>
  </w:style>
  <w:style w:type="paragraph" w:styleId="Fotnotstext">
    <w:name w:val="footnote text"/>
    <w:basedOn w:val="Normal"/>
    <w:link w:val="FotnotstextChar"/>
    <w:uiPriority w:val="99"/>
    <w:semiHidden/>
    <w:unhideWhenUsed/>
    <w:rsid w:val="008F07DC"/>
    <w:rPr>
      <w:szCs w:val="20"/>
    </w:rPr>
  </w:style>
  <w:style w:type="character" w:customStyle="1" w:styleId="FotnotstextChar">
    <w:name w:val="Fotnotstext Char"/>
    <w:basedOn w:val="Standardstycketeckensnitt"/>
    <w:link w:val="Fotnotstext"/>
    <w:uiPriority w:val="99"/>
    <w:semiHidden/>
    <w:rsid w:val="008F07DC"/>
    <w:rPr>
      <w:szCs w:val="20"/>
    </w:rPr>
  </w:style>
  <w:style w:type="character" w:styleId="HTML-kod">
    <w:name w:val="HTML Code"/>
    <w:basedOn w:val="Standardstycketeckensnitt"/>
    <w:uiPriority w:val="99"/>
    <w:semiHidden/>
    <w:unhideWhenUsed/>
    <w:rsid w:val="008F07DC"/>
    <w:rPr>
      <w:rFonts w:ascii="Consolas" w:hAnsi="Consolas"/>
      <w:sz w:val="22"/>
      <w:szCs w:val="20"/>
    </w:rPr>
  </w:style>
  <w:style w:type="character" w:styleId="HTML-tangentbord">
    <w:name w:val="HTML Keyboard"/>
    <w:basedOn w:val="Standardstycketeckensnitt"/>
    <w:uiPriority w:val="99"/>
    <w:semiHidden/>
    <w:unhideWhenUsed/>
    <w:rsid w:val="008F07DC"/>
    <w:rPr>
      <w:rFonts w:ascii="Consolas" w:hAnsi="Consolas"/>
      <w:sz w:val="22"/>
      <w:szCs w:val="20"/>
    </w:rPr>
  </w:style>
  <w:style w:type="paragraph" w:styleId="HTML-frformaterad">
    <w:name w:val="HTML Preformatted"/>
    <w:basedOn w:val="Normal"/>
    <w:link w:val="HTML-frformateradChar"/>
    <w:uiPriority w:val="99"/>
    <w:semiHidden/>
    <w:unhideWhenUsed/>
    <w:rsid w:val="008F07DC"/>
    <w:rPr>
      <w:rFonts w:ascii="Consolas" w:hAnsi="Consolas"/>
      <w:szCs w:val="20"/>
    </w:rPr>
  </w:style>
  <w:style w:type="character" w:customStyle="1" w:styleId="HTML-frformateradChar">
    <w:name w:val="HTML - förformaterad Char"/>
    <w:basedOn w:val="Standardstycketeckensnitt"/>
    <w:link w:val="HTML-frformaterad"/>
    <w:uiPriority w:val="99"/>
    <w:semiHidden/>
    <w:rsid w:val="008F07DC"/>
    <w:rPr>
      <w:rFonts w:ascii="Consolas" w:hAnsi="Consolas"/>
      <w:szCs w:val="20"/>
    </w:rPr>
  </w:style>
  <w:style w:type="character" w:styleId="HTML-skrivmaskin">
    <w:name w:val="HTML Typewriter"/>
    <w:basedOn w:val="Standardstycketeckensnitt"/>
    <w:uiPriority w:val="99"/>
    <w:semiHidden/>
    <w:unhideWhenUsed/>
    <w:rsid w:val="008F07DC"/>
    <w:rPr>
      <w:rFonts w:ascii="Consolas" w:hAnsi="Consolas"/>
      <w:sz w:val="22"/>
      <w:szCs w:val="20"/>
    </w:rPr>
  </w:style>
  <w:style w:type="paragraph" w:styleId="Oformateradtext">
    <w:name w:val="Plain Text"/>
    <w:basedOn w:val="Normal"/>
    <w:link w:val="OformateradtextChar"/>
    <w:uiPriority w:val="99"/>
    <w:semiHidden/>
    <w:unhideWhenUsed/>
    <w:rsid w:val="008F07DC"/>
    <w:rPr>
      <w:rFonts w:ascii="Consolas" w:hAnsi="Consolas"/>
      <w:szCs w:val="21"/>
    </w:rPr>
  </w:style>
  <w:style w:type="character" w:customStyle="1" w:styleId="OformateradtextChar">
    <w:name w:val="Oformaterad text Char"/>
    <w:basedOn w:val="Standardstycketeckensnitt"/>
    <w:link w:val="Oformateradtext"/>
    <w:uiPriority w:val="99"/>
    <w:semiHidden/>
    <w:rsid w:val="008F07DC"/>
    <w:rPr>
      <w:rFonts w:ascii="Consolas" w:hAnsi="Consolas"/>
      <w:szCs w:val="21"/>
    </w:rPr>
  </w:style>
  <w:style w:type="table" w:customStyle="1" w:styleId="Ingakantlinjer">
    <w:name w:val="Inga kantlinjer"/>
    <w:basedOn w:val="Normaltabell"/>
    <w:uiPriority w:val="99"/>
    <w:rsid w:val="004F4B35"/>
    <w:rPr>
      <w:rFonts w:eastAsiaTheme="minorEastAsia"/>
      <w:kern w:val="22"/>
      <w:lang w:eastAsia="ja-JP"/>
      <w14:ligatures w14:val="standard"/>
    </w:rPr>
    <w:tblPr>
      <w:tblBorders>
        <w:bottom w:val="single" w:sz="4" w:space="0" w:color="73FFF9" w:themeColor="accent2" w:themeTint="66"/>
        <w:insideH w:val="single" w:sz="4" w:space="0" w:color="73FFF9" w:themeColor="accent2" w:themeTint="66"/>
        <w:insideV w:val="single" w:sz="4" w:space="0" w:color="73FFF9" w:themeColor="accent2" w:themeTint="66"/>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73FFF9" w:themeColor="accent2" w:themeTint="66"/>
          <w:right w:val="nil"/>
          <w:insideH w:val="nil"/>
          <w:insideV w:val="single" w:sz="4" w:space="0" w:color="73FFF9" w:themeColor="accent2" w:themeTint="66"/>
          <w:tl2br w:val="nil"/>
          <w:tr2bl w:val="nil"/>
        </w:tcBorders>
        <w:vAlign w:val="bottom"/>
      </w:tcPr>
    </w:tblStylePr>
    <w:tblStylePr w:type="firstCol">
      <w:rPr>
        <w:b/>
        <w:i w:val="0"/>
      </w:rPr>
    </w:tblStylePr>
  </w:style>
  <w:style w:type="paragraph" w:customStyle="1" w:styleId="Logotyp">
    <w:name w:val="Logotyp"/>
    <w:basedOn w:val="Normal"/>
    <w:uiPriority w:val="2"/>
    <w:qFormat/>
    <w:rsid w:val="00906393"/>
    <w:pPr>
      <w:spacing w:before="4500" w:after="1440"/>
      <w:jc w:val="right"/>
    </w:pPr>
    <w:rPr>
      <w:color w:val="59473F" w:themeColor="text2" w:themeShade="BF"/>
      <w:sz w:val="52"/>
      <w:szCs w:val="52"/>
    </w:rPr>
  </w:style>
  <w:style w:type="paragraph" w:customStyle="1" w:styleId="Kontaktinformation">
    <w:name w:val="Kontaktinformation"/>
    <w:basedOn w:val="Normal"/>
    <w:next w:val="Normal"/>
    <w:uiPriority w:val="4"/>
    <w:qFormat/>
    <w:rsid w:val="00906393"/>
    <w:pPr>
      <w:spacing w:before="1440" w:line="360" w:lineRule="auto"/>
      <w:contextualSpacing/>
      <w:jc w:val="right"/>
    </w:pPr>
    <w:rPr>
      <w:caps/>
    </w:rPr>
  </w:style>
  <w:style w:type="paragraph" w:styleId="Numreradlista">
    <w:name w:val="List Number"/>
    <w:basedOn w:val="Normal"/>
    <w:uiPriority w:val="10"/>
    <w:qFormat/>
    <w:rsid w:val="00906393"/>
    <w:pPr>
      <w:numPr>
        <w:numId w:val="6"/>
      </w:numPr>
      <w:contextualSpacing/>
    </w:pPr>
  </w:style>
  <w:style w:type="character" w:styleId="Betoning">
    <w:name w:val="Emphasis"/>
    <w:basedOn w:val="Standardstycketeckensnitt"/>
    <w:uiPriority w:val="12"/>
    <w:unhideWhenUsed/>
    <w:qFormat/>
    <w:rsid w:val="00906393"/>
    <w:rPr>
      <w:i/>
      <w:iCs/>
      <w:color w:val="595959" w:themeColor="text1" w:themeTint="A6"/>
    </w:rPr>
  </w:style>
  <w:style w:type="paragraph" w:customStyle="1" w:styleId="Centreradsidfot">
    <w:name w:val="Centrerad sidfot"/>
    <w:basedOn w:val="Sidfot"/>
    <w:link w:val="Centreradsidfottecken"/>
    <w:uiPriority w:val="13"/>
    <w:qFormat/>
    <w:rsid w:val="00906393"/>
    <w:pPr>
      <w:jc w:val="center"/>
    </w:pPr>
  </w:style>
  <w:style w:type="character" w:customStyle="1" w:styleId="Centreradsidfottecken">
    <w:name w:val="Centrerad sidfot;tecken"/>
    <w:basedOn w:val="SidfotChar"/>
    <w:link w:val="Centreradsidfot"/>
    <w:uiPriority w:val="13"/>
    <w:rsid w:val="00906393"/>
    <w:rPr>
      <w:rFonts w:eastAsiaTheme="minorEastAsia"/>
      <w:kern w:val="22"/>
      <w:lang w:eastAsia="ja-JP"/>
      <w14:ligatures w14:val="standard"/>
    </w:rPr>
  </w:style>
  <w:style w:type="paragraph" w:customStyle="1" w:styleId="Hgerjusteradsidfot">
    <w:name w:val="Högerjusterad sidfot"/>
    <w:basedOn w:val="Sidfot"/>
    <w:link w:val="Hgerjusteradsidfottecken"/>
    <w:uiPriority w:val="13"/>
    <w:qFormat/>
    <w:rsid w:val="00906393"/>
    <w:pPr>
      <w:jc w:val="right"/>
    </w:pPr>
  </w:style>
  <w:style w:type="character" w:customStyle="1" w:styleId="Hgerjusteradsidfottecken">
    <w:name w:val="Högerjusterad sidfot;tecken"/>
    <w:basedOn w:val="SidfotChar"/>
    <w:link w:val="Hgerjusteradsidfot"/>
    <w:uiPriority w:val="13"/>
    <w:rsid w:val="00906393"/>
    <w:rPr>
      <w:rFonts w:eastAsiaTheme="minorEastAsia"/>
      <w:kern w:val="22"/>
      <w:lang w:eastAsia="ja-JP"/>
      <w14:ligatures w14:val="standard"/>
    </w:rPr>
  </w:style>
  <w:style w:type="paragraph" w:styleId="Punktlista">
    <w:name w:val="List Bullet"/>
    <w:basedOn w:val="Normal"/>
    <w:uiPriority w:val="11"/>
    <w:qFormat/>
    <w:rsid w:val="00906393"/>
    <w:pPr>
      <w:numPr>
        <w:numId w:val="17"/>
      </w:numPr>
      <w:contextualSpacing/>
    </w:pPr>
  </w:style>
  <w:style w:type="table" w:styleId="Tabellrutnt">
    <w:name w:val="Table Grid"/>
    <w:basedOn w:val="Normaltabel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semiHidden/>
    <w:rsid w:val="004F4B35"/>
    <w:rPr>
      <w:color w:val="808080"/>
    </w:rPr>
  </w:style>
  <w:style w:type="character" w:customStyle="1" w:styleId="Rubrik4Char">
    <w:name w:val="Rubrik 4 Char"/>
    <w:basedOn w:val="Standardstycketeckensnitt"/>
    <w:link w:val="Rubrik4"/>
    <w:uiPriority w:val="9"/>
    <w:rsid w:val="003A432A"/>
    <w:rPr>
      <w:rFonts w:asciiTheme="majorHAnsi" w:eastAsiaTheme="majorEastAsia" w:hAnsiTheme="majorHAnsi" w:cstheme="majorBidi"/>
      <w:b/>
      <w:iCs/>
      <w:color w:val="00A19B"/>
      <w:kern w:val="22"/>
      <w:sz w:val="24"/>
      <w:lang w:eastAsia="ja-JP"/>
      <w14:ligatures w14:val="standard"/>
    </w:rPr>
  </w:style>
  <w:style w:type="character" w:customStyle="1" w:styleId="Rubrik5Char">
    <w:name w:val="Rubrik 5 Char"/>
    <w:basedOn w:val="Standardstycketeckensnitt"/>
    <w:link w:val="Rubrik5"/>
    <w:uiPriority w:val="9"/>
    <w:semiHidden/>
    <w:rsid w:val="00A70318"/>
    <w:rPr>
      <w:rFonts w:asciiTheme="majorHAnsi" w:eastAsiaTheme="majorEastAsia" w:hAnsiTheme="majorHAnsi" w:cstheme="majorBidi"/>
      <w:i/>
      <w:color w:val="555A3C" w:themeColor="accent3" w:themeShade="80"/>
      <w:kern w:val="22"/>
      <w:sz w:val="24"/>
      <w:lang w:eastAsia="ja-JP"/>
      <w14:ligatures w14:val="standard"/>
    </w:rPr>
  </w:style>
  <w:style w:type="character" w:customStyle="1" w:styleId="Rubrik6Char">
    <w:name w:val="Rubrik 6 Char"/>
    <w:basedOn w:val="Standardstycketeckensnitt"/>
    <w:link w:val="Rubrik6"/>
    <w:uiPriority w:val="9"/>
    <w:semiHidden/>
    <w:rsid w:val="00A70318"/>
    <w:rPr>
      <w:rFonts w:asciiTheme="majorHAnsi" w:eastAsiaTheme="majorEastAsia" w:hAnsiTheme="majorHAnsi" w:cstheme="majorBidi"/>
      <w:color w:val="00504D" w:themeColor="accent2" w:themeShade="80"/>
      <w:kern w:val="22"/>
      <w:lang w:eastAsia="ja-JP"/>
      <w14:ligatures w14:val="standard"/>
    </w:rPr>
  </w:style>
  <w:style w:type="character" w:customStyle="1" w:styleId="Rubrik7Char">
    <w:name w:val="Rubrik 7 Char"/>
    <w:basedOn w:val="Standardstycketeckensnitt"/>
    <w:link w:val="Rubrik7"/>
    <w:uiPriority w:val="9"/>
    <w:semiHidden/>
    <w:rsid w:val="00A70318"/>
    <w:rPr>
      <w:rFonts w:asciiTheme="majorHAnsi" w:eastAsiaTheme="majorEastAsia" w:hAnsiTheme="majorHAnsi" w:cstheme="majorBidi"/>
      <w:i/>
      <w:iCs/>
      <w:color w:val="00504D" w:themeColor="accent2" w:themeShade="80"/>
      <w:kern w:val="22"/>
      <w:lang w:eastAsia="ja-JP"/>
      <w14:ligatures w14:val="standard"/>
    </w:rPr>
  </w:style>
  <w:style w:type="paragraph" w:styleId="Liststycke">
    <w:name w:val="List Paragraph"/>
    <w:basedOn w:val="Normal"/>
    <w:uiPriority w:val="34"/>
    <w:unhideWhenUsed/>
    <w:qFormat/>
    <w:rsid w:val="00976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034476">
      <w:bodyDiv w:val="1"/>
      <w:marLeft w:val="0"/>
      <w:marRight w:val="0"/>
      <w:marTop w:val="0"/>
      <w:marBottom w:val="0"/>
      <w:divBdr>
        <w:top w:val="none" w:sz="0" w:space="0" w:color="auto"/>
        <w:left w:val="none" w:sz="0" w:space="0" w:color="auto"/>
        <w:bottom w:val="none" w:sz="0" w:space="0" w:color="auto"/>
        <w:right w:val="none" w:sz="0" w:space="0" w:color="auto"/>
      </w:divBdr>
    </w:div>
    <w:div w:id="1144007271">
      <w:bodyDiv w:val="1"/>
      <w:marLeft w:val="0"/>
      <w:marRight w:val="0"/>
      <w:marTop w:val="0"/>
      <w:marBottom w:val="0"/>
      <w:divBdr>
        <w:top w:val="none" w:sz="0" w:space="0" w:color="auto"/>
        <w:left w:val="none" w:sz="0" w:space="0" w:color="auto"/>
        <w:bottom w:val="none" w:sz="0" w:space="0" w:color="auto"/>
        <w:right w:val="none" w:sz="0" w:space="0" w:color="auto"/>
      </w:divBdr>
    </w:div>
    <w:div w:id="1811900841">
      <w:bodyDiv w:val="1"/>
      <w:marLeft w:val="0"/>
      <w:marRight w:val="0"/>
      <w:marTop w:val="0"/>
      <w:marBottom w:val="0"/>
      <w:divBdr>
        <w:top w:val="none" w:sz="0" w:space="0" w:color="auto"/>
        <w:left w:val="none" w:sz="0" w:space="0" w:color="auto"/>
        <w:bottom w:val="none" w:sz="0" w:space="0" w:color="auto"/>
        <w:right w:val="none" w:sz="0" w:space="0" w:color="auto"/>
      </w:divBdr>
      <w:divsChild>
        <w:div w:id="910581230">
          <w:marLeft w:val="0"/>
          <w:marRight w:val="0"/>
          <w:marTop w:val="0"/>
          <w:marBottom w:val="0"/>
          <w:divBdr>
            <w:top w:val="none" w:sz="0" w:space="0" w:color="auto"/>
            <w:left w:val="none" w:sz="0" w:space="0" w:color="auto"/>
            <w:bottom w:val="none" w:sz="0" w:space="0" w:color="auto"/>
            <w:right w:val="none" w:sz="0" w:space="0" w:color="auto"/>
          </w:divBdr>
          <w:divsChild>
            <w:div w:id="563612340">
              <w:marLeft w:val="0"/>
              <w:marRight w:val="0"/>
              <w:marTop w:val="0"/>
              <w:marBottom w:val="0"/>
              <w:divBdr>
                <w:top w:val="none" w:sz="0" w:space="0" w:color="auto"/>
                <w:left w:val="none" w:sz="0" w:space="0" w:color="auto"/>
                <w:bottom w:val="none" w:sz="0" w:space="0" w:color="auto"/>
                <w:right w:val="none" w:sz="0" w:space="0" w:color="auto"/>
              </w:divBdr>
            </w:div>
          </w:divsChild>
        </w:div>
        <w:div w:id="369572847">
          <w:marLeft w:val="0"/>
          <w:marRight w:val="0"/>
          <w:marTop w:val="0"/>
          <w:marBottom w:val="0"/>
          <w:divBdr>
            <w:top w:val="none" w:sz="0" w:space="0" w:color="auto"/>
            <w:left w:val="none" w:sz="0" w:space="0" w:color="auto"/>
            <w:bottom w:val="none" w:sz="0" w:space="0" w:color="auto"/>
            <w:right w:val="none" w:sz="0" w:space="0" w:color="auto"/>
          </w:divBdr>
          <w:divsChild>
            <w:div w:id="520703012">
              <w:marLeft w:val="0"/>
              <w:marRight w:val="0"/>
              <w:marTop w:val="0"/>
              <w:marBottom w:val="0"/>
              <w:divBdr>
                <w:top w:val="none" w:sz="0" w:space="0" w:color="auto"/>
                <w:left w:val="none" w:sz="0" w:space="0" w:color="auto"/>
                <w:bottom w:val="none" w:sz="0" w:space="0" w:color="auto"/>
                <w:right w:val="none" w:sz="0" w:space="0" w:color="auto"/>
              </w:divBdr>
            </w:div>
          </w:divsChild>
        </w:div>
        <w:div w:id="319964017">
          <w:marLeft w:val="0"/>
          <w:marRight w:val="0"/>
          <w:marTop w:val="0"/>
          <w:marBottom w:val="0"/>
          <w:divBdr>
            <w:top w:val="none" w:sz="0" w:space="0" w:color="auto"/>
            <w:left w:val="none" w:sz="0" w:space="0" w:color="auto"/>
            <w:bottom w:val="none" w:sz="0" w:space="0" w:color="auto"/>
            <w:right w:val="none" w:sz="0" w:space="0" w:color="auto"/>
          </w:divBdr>
          <w:divsChild>
            <w:div w:id="1194735710">
              <w:marLeft w:val="0"/>
              <w:marRight w:val="0"/>
              <w:marTop w:val="0"/>
              <w:marBottom w:val="0"/>
              <w:divBdr>
                <w:top w:val="none" w:sz="0" w:space="0" w:color="auto"/>
                <w:left w:val="none" w:sz="0" w:space="0" w:color="auto"/>
                <w:bottom w:val="none" w:sz="0" w:space="0" w:color="auto"/>
                <w:right w:val="none" w:sz="0" w:space="0" w:color="auto"/>
              </w:divBdr>
            </w:div>
          </w:divsChild>
        </w:div>
        <w:div w:id="634870787">
          <w:marLeft w:val="0"/>
          <w:marRight w:val="0"/>
          <w:marTop w:val="0"/>
          <w:marBottom w:val="0"/>
          <w:divBdr>
            <w:top w:val="none" w:sz="0" w:space="0" w:color="auto"/>
            <w:left w:val="none" w:sz="0" w:space="0" w:color="auto"/>
            <w:bottom w:val="none" w:sz="0" w:space="0" w:color="auto"/>
            <w:right w:val="none" w:sz="0" w:space="0" w:color="auto"/>
          </w:divBdr>
          <w:divsChild>
            <w:div w:id="1454982623">
              <w:marLeft w:val="0"/>
              <w:marRight w:val="0"/>
              <w:marTop w:val="0"/>
              <w:marBottom w:val="0"/>
              <w:divBdr>
                <w:top w:val="none" w:sz="0" w:space="0" w:color="auto"/>
                <w:left w:val="none" w:sz="0" w:space="0" w:color="auto"/>
                <w:bottom w:val="none" w:sz="0" w:space="0" w:color="auto"/>
                <w:right w:val="none" w:sz="0" w:space="0" w:color="auto"/>
              </w:divBdr>
            </w:div>
          </w:divsChild>
        </w:div>
        <w:div w:id="396123621">
          <w:marLeft w:val="0"/>
          <w:marRight w:val="0"/>
          <w:marTop w:val="0"/>
          <w:marBottom w:val="0"/>
          <w:divBdr>
            <w:top w:val="none" w:sz="0" w:space="0" w:color="auto"/>
            <w:left w:val="none" w:sz="0" w:space="0" w:color="auto"/>
            <w:bottom w:val="none" w:sz="0" w:space="0" w:color="auto"/>
            <w:right w:val="none" w:sz="0" w:space="0" w:color="auto"/>
          </w:divBdr>
          <w:divsChild>
            <w:div w:id="2032602811">
              <w:marLeft w:val="0"/>
              <w:marRight w:val="0"/>
              <w:marTop w:val="0"/>
              <w:marBottom w:val="0"/>
              <w:divBdr>
                <w:top w:val="none" w:sz="0" w:space="0" w:color="auto"/>
                <w:left w:val="none" w:sz="0" w:space="0" w:color="auto"/>
                <w:bottom w:val="none" w:sz="0" w:space="0" w:color="auto"/>
                <w:right w:val="none" w:sz="0" w:space="0" w:color="auto"/>
              </w:divBdr>
            </w:div>
          </w:divsChild>
        </w:div>
        <w:div w:id="808981237">
          <w:marLeft w:val="0"/>
          <w:marRight w:val="0"/>
          <w:marTop w:val="0"/>
          <w:marBottom w:val="0"/>
          <w:divBdr>
            <w:top w:val="none" w:sz="0" w:space="0" w:color="auto"/>
            <w:left w:val="none" w:sz="0" w:space="0" w:color="auto"/>
            <w:bottom w:val="none" w:sz="0" w:space="0" w:color="auto"/>
            <w:right w:val="none" w:sz="0" w:space="0" w:color="auto"/>
          </w:divBdr>
          <w:divsChild>
            <w:div w:id="722411667">
              <w:marLeft w:val="0"/>
              <w:marRight w:val="0"/>
              <w:marTop w:val="0"/>
              <w:marBottom w:val="0"/>
              <w:divBdr>
                <w:top w:val="none" w:sz="0" w:space="0" w:color="auto"/>
                <w:left w:val="none" w:sz="0" w:space="0" w:color="auto"/>
                <w:bottom w:val="none" w:sz="0" w:space="0" w:color="auto"/>
                <w:right w:val="none" w:sz="0" w:space="0" w:color="auto"/>
              </w:divBdr>
            </w:div>
          </w:divsChild>
        </w:div>
        <w:div w:id="378475459">
          <w:marLeft w:val="0"/>
          <w:marRight w:val="0"/>
          <w:marTop w:val="0"/>
          <w:marBottom w:val="0"/>
          <w:divBdr>
            <w:top w:val="none" w:sz="0" w:space="0" w:color="auto"/>
            <w:left w:val="none" w:sz="0" w:space="0" w:color="auto"/>
            <w:bottom w:val="none" w:sz="0" w:space="0" w:color="auto"/>
            <w:right w:val="none" w:sz="0" w:space="0" w:color="auto"/>
          </w:divBdr>
          <w:divsChild>
            <w:div w:id="13571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kob\AppData\Roaming\Microsoft\Templates\Plan%20f&#246;r%20m&#229;lgruppsprofiler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6D7E08422F9461EB204EAFFCDA994B4"/>
        <w:category>
          <w:name w:val="Allmänt"/>
          <w:gallery w:val="placeholder"/>
        </w:category>
        <w:types>
          <w:type w:val="bbPlcHdr"/>
        </w:types>
        <w:behaviors>
          <w:behavior w:val="content"/>
        </w:behaviors>
        <w:guid w:val="{9E878F3B-7907-4A86-9B79-8D7329DDBDCA}"/>
      </w:docPartPr>
      <w:docPartBody>
        <w:p w:rsidR="00BF6713" w:rsidRDefault="003A097D">
          <w:pPr>
            <w:pStyle w:val="E6D7E08422F9461EB204EAFFCDA994B4"/>
          </w:pPr>
          <w:r w:rsidRPr="00107F3F">
            <w:rPr>
              <w:lang w:bidi="sv-SE"/>
            </w:rPr>
            <w:t>Version</w:t>
          </w:r>
        </w:p>
      </w:docPartBody>
    </w:docPart>
    <w:docPart>
      <w:docPartPr>
        <w:name w:val="092381EFF34D4CB3A80648E7EB30042B"/>
        <w:category>
          <w:name w:val="Allmänt"/>
          <w:gallery w:val="placeholder"/>
        </w:category>
        <w:types>
          <w:type w:val="bbPlcHdr"/>
        </w:types>
        <w:behaviors>
          <w:behavior w:val="content"/>
        </w:behaviors>
        <w:guid w:val="{2BF784AB-C728-42EC-86C1-325E8A965CEE}"/>
      </w:docPartPr>
      <w:docPartBody>
        <w:p w:rsidR="00BF6713" w:rsidRDefault="003A097D">
          <w:pPr>
            <w:pStyle w:val="092381EFF34D4CB3A80648E7EB30042B"/>
          </w:pPr>
          <w:r w:rsidRPr="00107F3F">
            <w:rPr>
              <w:lang w:bidi="sv-SE"/>
            </w:rPr>
            <w:t>Datum</w:t>
          </w:r>
        </w:p>
      </w:docPartBody>
    </w:docPart>
    <w:docPart>
      <w:docPartPr>
        <w:name w:val="8CF2490EBE2E41239E99222FD34B0AFC"/>
        <w:category>
          <w:name w:val="Allmänt"/>
          <w:gallery w:val="placeholder"/>
        </w:category>
        <w:types>
          <w:type w:val="bbPlcHdr"/>
        </w:types>
        <w:behaviors>
          <w:behavior w:val="content"/>
        </w:behaviors>
        <w:guid w:val="{64FBFCD7-A194-4E66-8A9A-0C10610303A5}"/>
      </w:docPartPr>
      <w:docPartBody>
        <w:p w:rsidR="00BF6713" w:rsidRDefault="003A097D">
          <w:pPr>
            <w:pStyle w:val="8CF2490EBE2E41239E99222FD34B0AFC"/>
          </w:pPr>
          <w:r w:rsidRPr="00107F3F">
            <w:rPr>
              <w:lang w:bidi="sv-SE"/>
            </w:rPr>
            <w:t>Plan för målgruppsprofilering</w:t>
          </w:r>
        </w:p>
      </w:docPartBody>
    </w:docPart>
    <w:docPart>
      <w:docPartPr>
        <w:name w:val="A2C1F6C8B274415A9BC03C638CD5957E"/>
        <w:category>
          <w:name w:val="Allmänt"/>
          <w:gallery w:val="placeholder"/>
        </w:category>
        <w:types>
          <w:type w:val="bbPlcHdr"/>
        </w:types>
        <w:behaviors>
          <w:behavior w:val="content"/>
        </w:behaviors>
        <w:guid w:val="{AC5FA927-9955-4741-AEBB-19999026CED1}"/>
      </w:docPartPr>
      <w:docPartBody>
        <w:p w:rsidR="00BF6713" w:rsidRDefault="003A097D">
          <w:pPr>
            <w:pStyle w:val="A2C1F6C8B274415A9BC03C638CD5957E"/>
          </w:pPr>
          <w:r w:rsidRPr="00107F3F">
            <w:rPr>
              <w:lang w:bidi="sv-SE"/>
            </w:rPr>
            <w:t>underrubrik</w:t>
          </w:r>
        </w:p>
      </w:docPartBody>
    </w:docPart>
    <w:docPart>
      <w:docPartPr>
        <w:name w:val="113B5BF5895148FBB1E663A33A6F85AC"/>
        <w:category>
          <w:name w:val="Allmänt"/>
          <w:gallery w:val="placeholder"/>
        </w:category>
        <w:types>
          <w:type w:val="bbPlcHdr"/>
        </w:types>
        <w:behaviors>
          <w:behavior w:val="content"/>
        </w:behaviors>
        <w:guid w:val="{24EA0042-A471-4780-A6DA-3754279EEE69}"/>
      </w:docPartPr>
      <w:docPartBody>
        <w:p w:rsidR="00BF6713" w:rsidRDefault="003A097D">
          <w:pPr>
            <w:pStyle w:val="113B5BF5895148FBB1E663A33A6F85AC"/>
          </w:pPr>
          <w:r w:rsidRPr="00107F3F">
            <w:rPr>
              <w:lang w:bidi="sv-SE"/>
            </w:rPr>
            <w:t>Presenteras av</w:t>
          </w:r>
        </w:p>
      </w:docPartBody>
    </w:docPart>
    <w:docPart>
      <w:docPartPr>
        <w:name w:val="3E3A7773AA084295AAF34E6C0CF2999B"/>
        <w:category>
          <w:name w:val="Allmänt"/>
          <w:gallery w:val="placeholder"/>
        </w:category>
        <w:types>
          <w:type w:val="bbPlcHdr"/>
        </w:types>
        <w:behaviors>
          <w:behavior w:val="content"/>
        </w:behaviors>
        <w:guid w:val="{80DA3B8A-769B-4A1E-9355-D0029359BCBA}"/>
      </w:docPartPr>
      <w:docPartBody>
        <w:p w:rsidR="00BF6713" w:rsidRDefault="003A097D">
          <w:pPr>
            <w:pStyle w:val="3E3A7773AA084295AAF34E6C0CF2999B"/>
          </w:pPr>
          <w:r w:rsidRPr="00107F3F">
            <w:rPr>
              <w:lang w:bidi="sv-SE"/>
            </w:rPr>
            <w:t>Ditt namn</w:t>
          </w:r>
        </w:p>
      </w:docPartBody>
    </w:docPart>
    <w:docPart>
      <w:docPartPr>
        <w:name w:val="024073743C2140A4B76AF9BE9F2677C6"/>
        <w:category>
          <w:name w:val="Allmänt"/>
          <w:gallery w:val="placeholder"/>
        </w:category>
        <w:types>
          <w:type w:val="bbPlcHdr"/>
        </w:types>
        <w:behaviors>
          <w:behavior w:val="content"/>
        </w:behaviors>
        <w:guid w:val="{C1B7E2AA-7D51-415E-A6D9-ED072EBEF0E2}"/>
      </w:docPartPr>
      <w:docPartBody>
        <w:p w:rsidR="00BF6713" w:rsidRDefault="003A097D">
          <w:pPr>
            <w:pStyle w:val="024073743C2140A4B76AF9BE9F2677C6"/>
          </w:pPr>
          <w:r w:rsidRPr="00107F3F">
            <w:rPr>
              <w:lang w:bidi="sv-SE"/>
            </w:rPr>
            <w:t>Företagets namn</w:t>
          </w:r>
        </w:p>
      </w:docPartBody>
    </w:docPart>
    <w:docPart>
      <w:docPartPr>
        <w:name w:val="4D8D2E782A584C2CA9096DA03A5344D6"/>
        <w:category>
          <w:name w:val="Allmänt"/>
          <w:gallery w:val="placeholder"/>
        </w:category>
        <w:types>
          <w:type w:val="bbPlcHdr"/>
        </w:types>
        <w:behaviors>
          <w:behavior w:val="content"/>
        </w:behaviors>
        <w:guid w:val="{769A09BD-0727-4CE5-988F-7C64EDD2DF06}"/>
      </w:docPartPr>
      <w:docPartBody>
        <w:p w:rsidR="00BF6713" w:rsidRDefault="003A097D">
          <w:pPr>
            <w:pStyle w:val="4D8D2E782A584C2CA9096DA03A5344D6"/>
          </w:pPr>
          <w:r w:rsidRPr="00107F3F">
            <w:rPr>
              <w:lang w:bidi="sv-SE"/>
            </w:rPr>
            <w:t>Företagets adress</w:t>
          </w:r>
        </w:p>
      </w:docPartBody>
    </w:docPart>
    <w:docPart>
      <w:docPartPr>
        <w:name w:val="22E33EDFF23E4A8D9C84FE72D435EF54"/>
        <w:category>
          <w:name w:val="Allmänt"/>
          <w:gallery w:val="placeholder"/>
        </w:category>
        <w:types>
          <w:type w:val="bbPlcHdr"/>
        </w:types>
        <w:behaviors>
          <w:behavior w:val="content"/>
        </w:behaviors>
        <w:guid w:val="{D4B0D66B-E1C4-471A-B564-1D1DCF1363ED}"/>
      </w:docPartPr>
      <w:docPartBody>
        <w:p w:rsidR="00BF6713" w:rsidRDefault="003A097D">
          <w:pPr>
            <w:pStyle w:val="22E33EDFF23E4A8D9C84FE72D435EF54"/>
          </w:pPr>
          <w:r w:rsidRPr="00107F3F">
            <w:rPr>
              <w:lang w:bidi="sv-SE"/>
            </w:rPr>
            <w:t>Plan för målgruppsprofilering</w:t>
          </w:r>
        </w:p>
      </w:docPartBody>
    </w:docPart>
    <w:docPart>
      <w:docPartPr>
        <w:name w:val="746509F188E94ED1A00078CC578742CA"/>
        <w:category>
          <w:name w:val="Allmänt"/>
          <w:gallery w:val="placeholder"/>
        </w:category>
        <w:types>
          <w:type w:val="bbPlcHdr"/>
        </w:types>
        <w:behaviors>
          <w:behavior w:val="content"/>
        </w:behaviors>
        <w:guid w:val="{53467E07-0606-4940-9AA3-2E12B273118C}"/>
      </w:docPartPr>
      <w:docPartBody>
        <w:p w:rsidR="00AA5AEA" w:rsidRDefault="00BF6713" w:rsidP="00BF6713">
          <w:pPr>
            <w:pStyle w:val="746509F188E94ED1A00078CC578742CA"/>
          </w:pPr>
          <w:r w:rsidRPr="00107F3F">
            <w:rPr>
              <w:lang w:bidi="sv-SE"/>
            </w:rPr>
            <w:t>Uppdrag och mål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otham Light">
    <w:panose1 w:val="00000000000000000000"/>
    <w:charset w:val="00"/>
    <w:family w:val="modern"/>
    <w:notTrueType/>
    <w:pitch w:val="variable"/>
    <w:sig w:usb0="A00000AF" w:usb1="50000048" w:usb2="00000000" w:usb3="00000000" w:csb0="00000111" w:csb1="00000000"/>
  </w:font>
  <w:font w:name="Libre Baskerville">
    <w:panose1 w:val="02000000000000000000"/>
    <w:charset w:val="00"/>
    <w:family w:val="auto"/>
    <w:pitch w:val="variable"/>
    <w:sig w:usb0="A00000BF" w:usb1="5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Gotham">
    <w:panose1 w:val="02000604040000020004"/>
    <w:charset w:val="00"/>
    <w:family w:val="auto"/>
    <w:pitch w:val="variable"/>
    <w:sig w:usb0="A00000AF" w:usb1="50000048" w:usb2="00000000" w:usb3="00000000" w:csb0="00000119"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97D"/>
    <w:rsid w:val="000E10D3"/>
    <w:rsid w:val="003A097D"/>
    <w:rsid w:val="009D658C"/>
    <w:rsid w:val="00AA5AEA"/>
    <w:rsid w:val="00B54328"/>
    <w:rsid w:val="00BF6713"/>
    <w:rsid w:val="00C40E19"/>
    <w:rsid w:val="00F95C1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E6D7E08422F9461EB204EAFFCDA994B4">
    <w:name w:val="E6D7E08422F9461EB204EAFFCDA994B4"/>
  </w:style>
  <w:style w:type="paragraph" w:customStyle="1" w:styleId="FDEA07E624264615BE768458DDBD6A4A">
    <w:name w:val="FDEA07E624264615BE768458DDBD6A4A"/>
  </w:style>
  <w:style w:type="paragraph" w:customStyle="1" w:styleId="092381EFF34D4CB3A80648E7EB30042B">
    <w:name w:val="092381EFF34D4CB3A80648E7EB30042B"/>
  </w:style>
  <w:style w:type="paragraph" w:customStyle="1" w:styleId="8CF2490EBE2E41239E99222FD34B0AFC">
    <w:name w:val="8CF2490EBE2E41239E99222FD34B0AFC"/>
  </w:style>
  <w:style w:type="paragraph" w:customStyle="1" w:styleId="A2C1F6C8B274415A9BC03C638CD5957E">
    <w:name w:val="A2C1F6C8B274415A9BC03C638CD5957E"/>
  </w:style>
  <w:style w:type="paragraph" w:customStyle="1" w:styleId="113B5BF5895148FBB1E663A33A6F85AC">
    <w:name w:val="113B5BF5895148FBB1E663A33A6F85AC"/>
  </w:style>
  <w:style w:type="paragraph" w:customStyle="1" w:styleId="3E3A7773AA084295AAF34E6C0CF2999B">
    <w:name w:val="3E3A7773AA084295AAF34E6C0CF2999B"/>
  </w:style>
  <w:style w:type="paragraph" w:customStyle="1" w:styleId="024073743C2140A4B76AF9BE9F2677C6">
    <w:name w:val="024073743C2140A4B76AF9BE9F2677C6"/>
  </w:style>
  <w:style w:type="paragraph" w:customStyle="1" w:styleId="4D8D2E782A584C2CA9096DA03A5344D6">
    <w:name w:val="4D8D2E782A584C2CA9096DA03A5344D6"/>
  </w:style>
  <w:style w:type="paragraph" w:customStyle="1" w:styleId="22E33EDFF23E4A8D9C84FE72D435EF54">
    <w:name w:val="22E33EDFF23E4A8D9C84FE72D435EF54"/>
  </w:style>
  <w:style w:type="paragraph" w:customStyle="1" w:styleId="F34F929C816546E1BA7304BB5D952162">
    <w:name w:val="F34F929C816546E1BA7304BB5D952162"/>
  </w:style>
  <w:style w:type="paragraph" w:customStyle="1" w:styleId="EB8BCEE6116B43778EA425F95E6E76C3">
    <w:name w:val="EB8BCEE6116B43778EA425F95E6E76C3"/>
  </w:style>
  <w:style w:type="paragraph" w:customStyle="1" w:styleId="E8AF65564D154BE8BAA2B55297397DF5">
    <w:name w:val="E8AF65564D154BE8BAA2B55297397DF5"/>
  </w:style>
  <w:style w:type="paragraph" w:customStyle="1" w:styleId="032C2E41D5B549ADACD31EE7441C93AF">
    <w:name w:val="032C2E41D5B549ADACD31EE7441C93AF"/>
  </w:style>
  <w:style w:type="paragraph" w:customStyle="1" w:styleId="AFEC52BF326240BBA10A4E1EE986C9F5">
    <w:name w:val="AFEC52BF326240BBA10A4E1EE986C9F5"/>
  </w:style>
  <w:style w:type="paragraph" w:customStyle="1" w:styleId="71F7BD6BADD343DDA112D14A8B8B921B">
    <w:name w:val="71F7BD6BADD343DDA112D14A8B8B921B"/>
  </w:style>
  <w:style w:type="paragraph" w:customStyle="1" w:styleId="38395B39BC334EA1874064156B0838E1">
    <w:name w:val="38395B39BC334EA1874064156B0838E1"/>
  </w:style>
  <w:style w:type="character" w:styleId="Betoning">
    <w:name w:val="Emphasis"/>
    <w:basedOn w:val="Standardstycketeckensnitt"/>
    <w:uiPriority w:val="12"/>
    <w:unhideWhenUsed/>
    <w:qFormat/>
    <w:rPr>
      <w:i/>
      <w:iCs/>
      <w:color w:val="595959" w:themeColor="text1" w:themeTint="A6"/>
    </w:rPr>
  </w:style>
  <w:style w:type="paragraph" w:customStyle="1" w:styleId="175E8FA30E944C808E72FD9772A65136">
    <w:name w:val="175E8FA30E944C808E72FD9772A65136"/>
  </w:style>
  <w:style w:type="paragraph" w:customStyle="1" w:styleId="FC6EB46FBDF9462BA576635F0DDA49C8">
    <w:name w:val="FC6EB46FBDF9462BA576635F0DDA49C8"/>
  </w:style>
  <w:style w:type="paragraph" w:customStyle="1" w:styleId="5386EED131FC431399E587EF1D3F6C07">
    <w:name w:val="5386EED131FC431399E587EF1D3F6C07"/>
  </w:style>
  <w:style w:type="paragraph" w:customStyle="1" w:styleId="F334258E6395453D882ABE23E64A6DEC">
    <w:name w:val="F334258E6395453D882ABE23E64A6DEC"/>
  </w:style>
  <w:style w:type="paragraph" w:customStyle="1" w:styleId="790C141AD7B24A7DACDB5299434D0921">
    <w:name w:val="790C141AD7B24A7DACDB5299434D0921"/>
  </w:style>
  <w:style w:type="paragraph" w:customStyle="1" w:styleId="1935170F3ACE48CAA278764BB3EF16BF">
    <w:name w:val="1935170F3ACE48CAA278764BB3EF16BF"/>
  </w:style>
  <w:style w:type="paragraph" w:customStyle="1" w:styleId="3BDDA7204A0A4D45B8D2D7DF4F9E423C">
    <w:name w:val="3BDDA7204A0A4D45B8D2D7DF4F9E423C"/>
  </w:style>
  <w:style w:type="paragraph" w:customStyle="1" w:styleId="CFB489CA61C64203AB304427E5A4F14B">
    <w:name w:val="CFB489CA61C64203AB304427E5A4F14B"/>
  </w:style>
  <w:style w:type="paragraph" w:customStyle="1" w:styleId="DBB7D7BAA411458884C2A148855A83A3">
    <w:name w:val="DBB7D7BAA411458884C2A148855A83A3"/>
  </w:style>
  <w:style w:type="paragraph" w:customStyle="1" w:styleId="FF02580FBC41416DA8B1FB373DE9E344">
    <w:name w:val="FF02580FBC41416DA8B1FB373DE9E344"/>
  </w:style>
  <w:style w:type="paragraph" w:customStyle="1" w:styleId="BBBD1F152724445B9F56FB67CBE73512">
    <w:name w:val="BBBD1F152724445B9F56FB67CBE73512"/>
  </w:style>
  <w:style w:type="paragraph" w:customStyle="1" w:styleId="01CE8D7192B640E19E53A6D9D52ED5E5">
    <w:name w:val="01CE8D7192B640E19E53A6D9D52ED5E5"/>
  </w:style>
  <w:style w:type="paragraph" w:customStyle="1" w:styleId="9E2035CC36DC4BF38707380AAAB1350D">
    <w:name w:val="9E2035CC36DC4BF38707380AAAB1350D"/>
  </w:style>
  <w:style w:type="paragraph" w:customStyle="1" w:styleId="B9DFC2C976374E469DC39E5601370FA3">
    <w:name w:val="B9DFC2C976374E469DC39E5601370FA3"/>
  </w:style>
  <w:style w:type="paragraph" w:customStyle="1" w:styleId="CC579C3EE21B4667A18A08ADDEBF2F64">
    <w:name w:val="CC579C3EE21B4667A18A08ADDEBF2F64"/>
  </w:style>
  <w:style w:type="paragraph" w:customStyle="1" w:styleId="3A8BD64A315444B8BB984E7DC5904D70">
    <w:name w:val="3A8BD64A315444B8BB984E7DC5904D70"/>
  </w:style>
  <w:style w:type="paragraph" w:customStyle="1" w:styleId="D7EEC79953FF4617AC14C4168DB1CCA8">
    <w:name w:val="D7EEC79953FF4617AC14C4168DB1CCA8"/>
  </w:style>
  <w:style w:type="paragraph" w:customStyle="1" w:styleId="99BBA5F42C79409BA5129D9B7BF9E4A2">
    <w:name w:val="99BBA5F42C79409BA5129D9B7BF9E4A2"/>
  </w:style>
  <w:style w:type="paragraph" w:customStyle="1" w:styleId="4CB02B5D7C88463289F28C382747C325">
    <w:name w:val="4CB02B5D7C88463289F28C382747C325"/>
  </w:style>
  <w:style w:type="paragraph" w:customStyle="1" w:styleId="71882B04C92D4D7B85038FDBEDCEB6A6">
    <w:name w:val="71882B04C92D4D7B85038FDBEDCEB6A6"/>
  </w:style>
  <w:style w:type="paragraph" w:customStyle="1" w:styleId="D38902A9FAFF4DC58FA2C099C7F19FD8">
    <w:name w:val="D38902A9FAFF4DC58FA2C099C7F19FD8"/>
  </w:style>
  <w:style w:type="paragraph" w:customStyle="1" w:styleId="1D3373DDCC304777992ADF6385846EB6">
    <w:name w:val="1D3373DDCC304777992ADF6385846EB6"/>
  </w:style>
  <w:style w:type="paragraph" w:customStyle="1" w:styleId="5C34FDC5F5B24D3DB02F506D5B7B3105">
    <w:name w:val="5C34FDC5F5B24D3DB02F506D5B7B3105"/>
  </w:style>
  <w:style w:type="paragraph" w:customStyle="1" w:styleId="772C2D7A0ACD4EBC88195632AA691B8A">
    <w:name w:val="772C2D7A0ACD4EBC88195632AA691B8A"/>
  </w:style>
  <w:style w:type="paragraph" w:customStyle="1" w:styleId="9884E16CF8B547C18D56EE0F0896A56B">
    <w:name w:val="9884E16CF8B547C18D56EE0F0896A56B"/>
  </w:style>
  <w:style w:type="paragraph" w:customStyle="1" w:styleId="EC792ACEDC6B4AFB8990EC21A2399CEC">
    <w:name w:val="EC792ACEDC6B4AFB8990EC21A2399CEC"/>
  </w:style>
  <w:style w:type="paragraph" w:customStyle="1" w:styleId="AC6CA7A2B1A24E819FB7A3A06C23B6A6">
    <w:name w:val="AC6CA7A2B1A24E819FB7A3A06C23B6A6"/>
  </w:style>
  <w:style w:type="paragraph" w:customStyle="1" w:styleId="C27A89EE57314255A6FDC370566D1F92">
    <w:name w:val="C27A89EE57314255A6FDC370566D1F92"/>
  </w:style>
  <w:style w:type="paragraph" w:customStyle="1" w:styleId="9154CB47445640F9B4A6D33467A55A7C">
    <w:name w:val="9154CB47445640F9B4A6D33467A55A7C"/>
  </w:style>
  <w:style w:type="paragraph" w:customStyle="1" w:styleId="5344BF6FA96841258A2E603986450A00">
    <w:name w:val="5344BF6FA96841258A2E603986450A00"/>
  </w:style>
  <w:style w:type="paragraph" w:customStyle="1" w:styleId="C670895923454ECA98CA560B79402B9F">
    <w:name w:val="C670895923454ECA98CA560B79402B9F"/>
  </w:style>
  <w:style w:type="paragraph" w:customStyle="1" w:styleId="90E57566238A45FAB8B580A2537CEDD3">
    <w:name w:val="90E57566238A45FAB8B580A2537CEDD3"/>
  </w:style>
  <w:style w:type="paragraph" w:customStyle="1" w:styleId="64540A0366C94E5D8B9FF94CBFDB5580">
    <w:name w:val="64540A0366C94E5D8B9FF94CBFDB5580"/>
  </w:style>
  <w:style w:type="paragraph" w:customStyle="1" w:styleId="A14EC2B184924812A5920B4EF06FB7D4">
    <w:name w:val="A14EC2B184924812A5920B4EF06FB7D4"/>
  </w:style>
  <w:style w:type="paragraph" w:customStyle="1" w:styleId="BEE464A259B24A9E9EAB84360FF21441">
    <w:name w:val="BEE464A259B24A9E9EAB84360FF21441"/>
  </w:style>
  <w:style w:type="paragraph" w:customStyle="1" w:styleId="909A952BCACE416584157C1D9E00FD85">
    <w:name w:val="909A952BCACE416584157C1D9E00FD85"/>
  </w:style>
  <w:style w:type="paragraph" w:customStyle="1" w:styleId="EB0D845A682144B6A5D67CBE98426E11">
    <w:name w:val="EB0D845A682144B6A5D67CBE98426E11"/>
  </w:style>
  <w:style w:type="paragraph" w:customStyle="1" w:styleId="C49EE6C1BEF1408197A879C5CA9BC96D">
    <w:name w:val="C49EE6C1BEF1408197A879C5CA9BC96D"/>
  </w:style>
  <w:style w:type="paragraph" w:customStyle="1" w:styleId="923097ED248F4FB5BBBF0B813E69CAF3">
    <w:name w:val="923097ED248F4FB5BBBF0B813E69CAF3"/>
  </w:style>
  <w:style w:type="paragraph" w:customStyle="1" w:styleId="A40F18FF664B4A9CA4EBD787081776D9">
    <w:name w:val="A40F18FF664B4A9CA4EBD787081776D9"/>
  </w:style>
  <w:style w:type="paragraph" w:customStyle="1" w:styleId="17B57BF3919140299F6B15C3C5A59F6B">
    <w:name w:val="17B57BF3919140299F6B15C3C5A59F6B"/>
  </w:style>
  <w:style w:type="paragraph" w:customStyle="1" w:styleId="F3B0BECA154C48179F5D910B51F4400E">
    <w:name w:val="F3B0BECA154C48179F5D910B51F4400E"/>
  </w:style>
  <w:style w:type="paragraph" w:customStyle="1" w:styleId="AD78FADB846D41698322FD679F5EB2F7">
    <w:name w:val="AD78FADB846D41698322FD679F5EB2F7"/>
  </w:style>
  <w:style w:type="paragraph" w:customStyle="1" w:styleId="6B1DD6D92C344B66865B520A0F966ABA">
    <w:name w:val="6B1DD6D92C344B66865B520A0F966ABA"/>
  </w:style>
  <w:style w:type="paragraph" w:customStyle="1" w:styleId="59EB60FEE5BF4415A269BF41A6551A4B">
    <w:name w:val="59EB60FEE5BF4415A269BF41A6551A4B"/>
  </w:style>
  <w:style w:type="paragraph" w:customStyle="1" w:styleId="7A766DAFC2B54152A638D03D05E969FC">
    <w:name w:val="7A766DAFC2B54152A638D03D05E969FC"/>
  </w:style>
  <w:style w:type="paragraph" w:customStyle="1" w:styleId="78F63717906F44E397F157A5041E64B6">
    <w:name w:val="78F63717906F44E397F157A5041E64B6"/>
  </w:style>
  <w:style w:type="paragraph" w:customStyle="1" w:styleId="81DD58C89A3841529228B5EBE7ECA850">
    <w:name w:val="81DD58C89A3841529228B5EBE7ECA850"/>
  </w:style>
  <w:style w:type="paragraph" w:customStyle="1" w:styleId="7380CFF4E8CB4D788BCA3CA7D4F4FEE4">
    <w:name w:val="7380CFF4E8CB4D788BCA3CA7D4F4FEE4"/>
  </w:style>
  <w:style w:type="paragraph" w:customStyle="1" w:styleId="82AB5A51725A491193FA90393DE8245C">
    <w:name w:val="82AB5A51725A491193FA90393DE8245C"/>
  </w:style>
  <w:style w:type="paragraph" w:customStyle="1" w:styleId="ADB8E88725684046B74BE8860783C2D4">
    <w:name w:val="ADB8E88725684046B74BE8860783C2D4"/>
  </w:style>
  <w:style w:type="paragraph" w:customStyle="1" w:styleId="50F111E1DBEA4FA9BF88592E78E83DA5">
    <w:name w:val="50F111E1DBEA4FA9BF88592E78E83DA5"/>
  </w:style>
  <w:style w:type="paragraph" w:customStyle="1" w:styleId="1A6734FDB2A7426B9671FC1E9C7E52B2">
    <w:name w:val="1A6734FDB2A7426B9671FC1E9C7E52B2"/>
  </w:style>
  <w:style w:type="paragraph" w:customStyle="1" w:styleId="865396DDE3E04521AC91C6F643053C09">
    <w:name w:val="865396DDE3E04521AC91C6F643053C09"/>
  </w:style>
  <w:style w:type="paragraph" w:customStyle="1" w:styleId="3BDAA74020D541D9B0A8F4CEF8192BC8">
    <w:name w:val="3BDAA74020D541D9B0A8F4CEF8192BC8"/>
  </w:style>
  <w:style w:type="paragraph" w:customStyle="1" w:styleId="3288E315BD3D4A9BBEE12F1870C5546D">
    <w:name w:val="3288E315BD3D4A9BBEE12F1870C5546D"/>
  </w:style>
  <w:style w:type="paragraph" w:customStyle="1" w:styleId="1547F7F9AA8E4BA39C54C4332B77EF8E">
    <w:name w:val="1547F7F9AA8E4BA39C54C4332B77EF8E"/>
  </w:style>
  <w:style w:type="paragraph" w:customStyle="1" w:styleId="233920A5E741461991F99E5379A0481E">
    <w:name w:val="233920A5E741461991F99E5379A0481E"/>
  </w:style>
  <w:style w:type="paragraph" w:customStyle="1" w:styleId="F0110E29430C4AAE8599B7D7BB20F143">
    <w:name w:val="F0110E29430C4AAE8599B7D7BB20F143"/>
  </w:style>
  <w:style w:type="paragraph" w:customStyle="1" w:styleId="1A0DC7DE46B349259EEEF8505D22EA9A">
    <w:name w:val="1A0DC7DE46B349259EEEF8505D22EA9A"/>
  </w:style>
  <w:style w:type="paragraph" w:customStyle="1" w:styleId="28D6C0AF777B4C19B9F7B15844A652E8">
    <w:name w:val="28D6C0AF777B4C19B9F7B15844A652E8"/>
  </w:style>
  <w:style w:type="paragraph" w:customStyle="1" w:styleId="3A4DF9F26EED4F1EBB8AD31FE4916AC2">
    <w:name w:val="3A4DF9F26EED4F1EBB8AD31FE4916AC2"/>
  </w:style>
  <w:style w:type="paragraph" w:customStyle="1" w:styleId="DFC1F367EC2E4191B1248B15A8C759DD">
    <w:name w:val="DFC1F367EC2E4191B1248B15A8C759DD"/>
  </w:style>
  <w:style w:type="paragraph" w:customStyle="1" w:styleId="AB58C644354A4D258A66773B9D823A89">
    <w:name w:val="AB58C644354A4D258A66773B9D823A89"/>
  </w:style>
  <w:style w:type="paragraph" w:customStyle="1" w:styleId="88B07FDBDE974E10B6F2737F28736B37">
    <w:name w:val="88B07FDBDE974E10B6F2737F28736B37"/>
  </w:style>
  <w:style w:type="paragraph" w:customStyle="1" w:styleId="E1C3097353554D9189B7C4C44814A779">
    <w:name w:val="E1C3097353554D9189B7C4C44814A779"/>
  </w:style>
  <w:style w:type="paragraph" w:customStyle="1" w:styleId="7ED2054F817D407793E844D4C0B9A62D">
    <w:name w:val="7ED2054F817D407793E844D4C0B9A62D"/>
  </w:style>
  <w:style w:type="paragraph" w:customStyle="1" w:styleId="D58891C694D848C2964CEBE9F918F8DE">
    <w:name w:val="D58891C694D848C2964CEBE9F918F8DE"/>
  </w:style>
  <w:style w:type="paragraph" w:customStyle="1" w:styleId="B30BE0D79554424D84D5837632B48544">
    <w:name w:val="B30BE0D79554424D84D5837632B48544"/>
  </w:style>
  <w:style w:type="paragraph" w:customStyle="1" w:styleId="0DA24A0299E742258EDB2C9F395F4ABD">
    <w:name w:val="0DA24A0299E742258EDB2C9F395F4ABD"/>
  </w:style>
  <w:style w:type="paragraph" w:customStyle="1" w:styleId="407E2270BAE949E59508BAD70B4BFC0D">
    <w:name w:val="407E2270BAE949E59508BAD70B4BFC0D"/>
  </w:style>
  <w:style w:type="paragraph" w:customStyle="1" w:styleId="746509F188E94ED1A00078CC578742CA">
    <w:name w:val="746509F188E94ED1A00078CC578742CA"/>
    <w:rsid w:val="00BF6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Theme1">
  <a:themeElements>
    <a:clrScheme name="Anpassat 4">
      <a:dk1>
        <a:sysClr val="windowText" lastClr="000000"/>
      </a:dk1>
      <a:lt1>
        <a:sysClr val="window" lastClr="FFFFFF"/>
      </a:lt1>
      <a:dk2>
        <a:srgbClr val="775F55"/>
      </a:dk2>
      <a:lt2>
        <a:srgbClr val="EBDDC3"/>
      </a:lt2>
      <a:accent1>
        <a:srgbClr val="1A1A1A"/>
      </a:accent1>
      <a:accent2>
        <a:srgbClr val="00A19B"/>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Föreningsgatan 2, 553 21 Jönköping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0C7A1F-8657-47A4-A70B-CCFA45E9A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för målgruppsprofilering.dotx</Template>
  <TotalTime>1490</TotalTime>
  <Pages>14</Pages>
  <Words>1090</Words>
  <Characters>5777</Characters>
  <Application>Microsoft Office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Målgruppsanalys</vt:lpstr>
      <vt:lpstr/>
    </vt:vector>
  </TitlesOfParts>
  <Company>Deliver Inc.</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Målgruppsanalys</dc:title>
  <dc:subject>För webbyrån deliver inc.</dc:subject>
  <dc:creator>Jakob Linnarsson</dc:creator>
  <cp:keywords>Jakob linnarsson</cp:keywords>
  <dc:description>28/04/2021</dc:description>
  <cp:lastModifiedBy>Jakob Linnarsson</cp:lastModifiedBy>
  <cp:revision>6</cp:revision>
  <dcterms:created xsi:type="dcterms:W3CDTF">2021-04-18T16:05:00Z</dcterms:created>
  <dcterms:modified xsi:type="dcterms:W3CDTF">2021-04-28T08:25:00Z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